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D065F" w14:textId="2E906677" w:rsidR="00FC1419" w:rsidRDefault="00823F71" w:rsidP="00B84452">
      <w:pPr>
        <w:spacing w:line="276" w:lineRule="auto"/>
        <w:rPr>
          <w:kern w:val="28"/>
        </w:rPr>
      </w:pPr>
      <w:r w:rsidRPr="00FC1419">
        <w:rPr>
          <w:noProof/>
          <w:sz w:val="56"/>
        </w:rPr>
        <w:drawing>
          <wp:anchor distT="0" distB="0" distL="114300" distR="114300" simplePos="0" relativeHeight="251701760" behindDoc="0" locked="0" layoutInCell="1" allowOverlap="1" wp14:anchorId="07D514F2" wp14:editId="4AE1BAAC">
            <wp:simplePos x="0" y="0"/>
            <wp:positionH relativeFrom="page">
              <wp:posOffset>-1181724</wp:posOffset>
            </wp:positionH>
            <wp:positionV relativeFrom="paragraph">
              <wp:posOffset>-1771609</wp:posOffset>
            </wp:positionV>
            <wp:extent cx="5180109" cy="5060142"/>
            <wp:effectExtent l="0" t="0" r="116205" b="45720"/>
            <wp:wrapNone/>
            <wp:docPr id="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alphaModFix amt="19999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11171941">
                      <a:off x="0" y="0"/>
                      <a:ext cx="5186528" cy="50664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rPr>
          <w:kern w:val="28"/>
        </w:rPr>
        <w:id w:val="-240795504"/>
        <w:docPartObj>
          <w:docPartGallery w:val="Cover Pages"/>
          <w:docPartUnique/>
        </w:docPartObj>
      </w:sdtPr>
      <w:sdtEndPr>
        <w:rPr>
          <w:kern w:val="0"/>
          <w:sz w:val="56"/>
        </w:rPr>
      </w:sdtEndPr>
      <w:sdtContent>
        <w:p w14:paraId="3A667239" w14:textId="518740E8" w:rsidR="000F4EF2" w:rsidRDefault="000F4EF2" w:rsidP="00B84452">
          <w:pPr>
            <w:spacing w:line="276" w:lineRule="auto"/>
            <w:rPr>
              <w:kern w:val="28"/>
            </w:rPr>
          </w:pPr>
        </w:p>
        <w:p w14:paraId="485E12C1" w14:textId="3F09DA3C" w:rsidR="0066066F" w:rsidRDefault="00FE5B21" w:rsidP="00B84452">
          <w:pPr>
            <w:spacing w:line="276" w:lineRule="auto"/>
            <w:rPr>
              <w:sz w:val="5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872" behindDoc="0" locked="0" layoutInCell="1" allowOverlap="1" wp14:anchorId="0D156028" wp14:editId="4873E737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7552055</wp:posOffset>
                    </wp:positionV>
                    <wp:extent cx="6272530" cy="566420"/>
                    <wp:effectExtent l="0" t="0" r="0" b="5080"/>
                    <wp:wrapNone/>
                    <wp:docPr id="1" name="Текстово поле 1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272530" cy="566420"/>
                            </a:xfrm>
                            <a:prstGeom prst="rect">
                              <a:avLst/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C263BC3" w14:textId="7FBC8556" w:rsidR="000F4EF2" w:rsidRPr="00C01048" w:rsidRDefault="00C01048">
                                <w:pPr>
                                  <w:pStyle w:val="Subtitle"/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</w:pPr>
                                <w:r w:rsidRPr="00C01048">
                                  <w:rPr>
                                    <w:rFonts w:ascii="Bahnschrift Condensed" w:hAnsi="Bahnschrift Condensed"/>
                                    <w:color w:val="F2F2F2" w:themeColor="background1" w:themeShade="F2"/>
                                    <w:sz w:val="56"/>
                                    <w:szCs w:val="56"/>
                                    <w:lang w:val="en-US"/>
                                  </w:rPr>
                                  <w:t>pROJECT dOCUMENTATION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98000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D156028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 поле 11" o:spid="_x0000_s1026" type="#_x0000_t202" style="position:absolute;margin-left:0;margin-top:594.65pt;width:493.9pt;height:44.6pt;z-index:251663872;visibility:visible;mso-wrap-style:square;mso-width-percent:98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8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" fillcolor="#00b0f0" stroked="f">
                    <v:textbox>
                      <w:txbxContent>
                        <w:p w14:paraId="1C263BC3" w14:textId="7FBC8556" w:rsidR="000F4EF2" w:rsidRPr="00C01048" w:rsidRDefault="00C01048">
                          <w:pPr>
                            <w:pStyle w:val="Subtitle"/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</w:pPr>
                          <w:r w:rsidRPr="00C01048">
                            <w:rPr>
                              <w:rFonts w:ascii="Bahnschrift Condensed" w:hAnsi="Bahnschrift Condensed"/>
                              <w:color w:val="F2F2F2" w:themeColor="background1" w:themeShade="F2"/>
                              <w:sz w:val="56"/>
                              <w:szCs w:val="56"/>
                              <w:lang w:val="en-US"/>
                            </w:rPr>
                            <w:t>pROJECT dOCUMENTATION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p>
        <w:p w14:paraId="1100758E" w14:textId="78060942" w:rsidR="0066066F" w:rsidRPr="002D0843" w:rsidRDefault="00B40357" w:rsidP="00B84452">
          <w:pPr>
            <w:spacing w:line="276" w:lineRule="auto"/>
            <w:rPr>
              <w:rFonts w:asciiTheme="majorHAnsi" w:eastAsiaTheme="majorEastAsia" w:hAnsiTheme="majorHAnsi" w:cstheme="majorBidi"/>
              <w:caps/>
              <w:color w:val="000000" w:themeColor="text1"/>
              <w:spacing w:val="-20"/>
              <w:kern w:val="28"/>
              <w:sz w:val="56"/>
              <w:szCs w:val="52"/>
            </w:rPr>
          </w:pPr>
          <w:r>
            <w:rPr>
              <w:noProof/>
            </w:rPr>
            <w:drawing>
              <wp:anchor distT="0" distB="0" distL="114300" distR="114300" simplePos="0" relativeHeight="251702784" behindDoc="0" locked="0" layoutInCell="1" allowOverlap="1" wp14:anchorId="0B04D40E" wp14:editId="1744663A">
                <wp:simplePos x="0" y="0"/>
                <wp:positionH relativeFrom="margin">
                  <wp:align>center</wp:align>
                </wp:positionH>
                <wp:positionV relativeFrom="margin">
                  <wp:posOffset>1844040</wp:posOffset>
                </wp:positionV>
                <wp:extent cx="7036435" cy="2735580"/>
                <wp:effectExtent l="152400" t="152400" r="278765" b="33147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36435" cy="273558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587BD2" w:rsidRPr="00FC1419">
            <w:rPr>
              <w:noProof/>
              <w:sz w:val="56"/>
            </w:rPr>
            <w:drawing>
              <wp:anchor distT="0" distB="0" distL="114300" distR="114300" simplePos="0" relativeHeight="251667968" behindDoc="0" locked="0" layoutInCell="1" allowOverlap="1" wp14:anchorId="2A6E55BF" wp14:editId="2F4919C9">
                <wp:simplePos x="0" y="0"/>
                <wp:positionH relativeFrom="page">
                  <wp:posOffset>4091941</wp:posOffset>
                </wp:positionH>
                <wp:positionV relativeFrom="paragraph">
                  <wp:posOffset>377824</wp:posOffset>
                </wp:positionV>
                <wp:extent cx="6568802" cy="6416675"/>
                <wp:effectExtent l="0" t="0" r="156210" b="41275"/>
                <wp:wrapNone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>
                          <a:picLocks noChangeAspect="1"/>
                        </pic:cNvPicPr>
                      </pic:nvPicPr>
                      <pic:blipFill>
                        <a:blip r:embed="rId11" cstate="print">
                          <a:alphaModFix amt="19999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14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 rot="11171941">
                          <a:off x="0" y="0"/>
                          <a:ext cx="6568802" cy="641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C01048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43392" behindDoc="0" locked="0" layoutInCell="1" allowOverlap="1" wp14:anchorId="102A6CFB" wp14:editId="14989A14">
                    <wp:simplePos x="0" y="0"/>
                    <wp:positionH relativeFrom="margin">
                      <wp:align>left</wp:align>
                    </wp:positionH>
                    <wp:positionV relativeFrom="margin">
                      <wp:posOffset>5295900</wp:posOffset>
                    </wp:positionV>
                    <wp:extent cx="6675120" cy="2438400"/>
                    <wp:effectExtent l="0" t="0" r="0" b="0"/>
                    <wp:wrapNone/>
                    <wp:docPr id="3" name="Текстово поле 2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675120" cy="2438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C25DBE4" w14:textId="02155D42" w:rsidR="000F4EF2" w:rsidRPr="00B40357" w:rsidRDefault="00B40357">
                                <w:pPr>
                                  <w:pStyle w:val="Title"/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Bahnschrift Condensed" w:hAnsi="Bahnschrift Condensed"/>
                                    <w:sz w:val="112"/>
                                    <w:szCs w:val="112"/>
                                    <w:lang w:val="en-US"/>
                                  </w:rPr>
                                  <w:t>Control Break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102A6CFB" id="Текстово поле 26" o:spid="_x0000_s1027" type="#_x0000_t202" style="position:absolute;margin-left:0;margin-top:417pt;width:525.6pt;height:192pt;z-index:2516433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margin;mso-width-percent:0;mso-height-percent:0;mso-width-relative:margin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" filled="f" stroked="f">
                    <v:textbox>
                      <w:txbxContent>
                        <w:p w14:paraId="7C25DBE4" w14:textId="02155D42" w:rsidR="000F4EF2" w:rsidRPr="00B40357" w:rsidRDefault="00B40357">
                          <w:pPr>
                            <w:pStyle w:val="Title"/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</w:pPr>
                          <w:r>
                            <w:rPr>
                              <w:rFonts w:ascii="Bahnschrift Condensed" w:hAnsi="Bahnschrift Condensed"/>
                              <w:sz w:val="112"/>
                              <w:szCs w:val="112"/>
                              <w:lang w:val="en-US"/>
                            </w:rPr>
                            <w:t>Control Break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E5B21">
            <w:rPr>
              <w:sz w:val="56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aps/>
          <w:color w:val="33CC33"/>
          <w:sz w:val="22"/>
          <w:szCs w:val="22"/>
        </w:rPr>
        <w:id w:val="-912467836"/>
        <w:docPartObj>
          <w:docPartGallery w:val="Table of Contents"/>
          <w:docPartUnique/>
        </w:docPartObj>
      </w:sdtPr>
      <w:sdtEndPr>
        <w:rPr>
          <w:rFonts w:asciiTheme="majorHAnsi" w:eastAsiaTheme="majorEastAsia" w:hAnsiTheme="majorHAnsi" w:cstheme="majorBidi"/>
          <w:caps w:val="0"/>
          <w:sz w:val="24"/>
          <w:szCs w:val="24"/>
        </w:rPr>
      </w:sdtEndPr>
      <w:sdtContent>
        <w:p w14:paraId="065EDC72" w14:textId="6CDB72CE" w:rsidR="00843C86" w:rsidRPr="00084936" w:rsidRDefault="00667A3D" w:rsidP="00540DE3">
          <w:pPr>
            <w:pStyle w:val="Heading2"/>
            <w:jc w:val="center"/>
            <w:rPr>
              <w:rFonts w:cs="Times New Roman"/>
              <w:color w:val="0070C0"/>
              <w:sz w:val="24"/>
              <w:szCs w:val="24"/>
              <w:lang w:val="en-US"/>
            </w:rPr>
          </w:pPr>
          <w:r w:rsidRPr="00084936">
            <w:rPr>
              <w:rFonts w:cs="Times New Roman"/>
              <w:color w:val="0070C0"/>
              <w:sz w:val="24"/>
              <w:szCs w:val="24"/>
              <w:lang w:val="en-US"/>
            </w:rPr>
            <w:t>Content</w:t>
          </w:r>
        </w:p>
        <w:p w14:paraId="68EBBB8B" w14:textId="53AFCD6C" w:rsidR="00304B5B" w:rsidRPr="00084936" w:rsidRDefault="00843C86" w:rsidP="00954F9F">
          <w:pPr>
            <w:pStyle w:val="Heading2"/>
            <w:jc w:val="both"/>
            <w:rPr>
              <w:rFonts w:cs="Times New Roman"/>
              <w:noProof/>
              <w:color w:val="0070C0"/>
              <w:sz w:val="24"/>
              <w:szCs w:val="24"/>
              <w:lang w:eastAsia="en-US"/>
            </w:rPr>
          </w:pPr>
          <w:r w:rsidRPr="00084936">
            <w:rPr>
              <w:rFonts w:cs="Times New Roman"/>
              <w:noProof/>
              <w:color w:val="0070C0"/>
              <w:sz w:val="24"/>
              <w:szCs w:val="24"/>
              <w:lang w:val="en-US"/>
            </w:rPr>
            <w:fldChar w:fldCharType="begin"/>
          </w:r>
          <w:r w:rsidRPr="00084936">
            <w:rPr>
              <w:rFonts w:cs="Times New Roman"/>
              <w:color w:val="0070C0"/>
              <w:sz w:val="24"/>
              <w:szCs w:val="24"/>
            </w:rPr>
            <w:instrText xml:space="preserve"> TOC \o "1-3" \h \z \u </w:instrText>
          </w:r>
          <w:r w:rsidRPr="00084936">
            <w:rPr>
              <w:rFonts w:cs="Times New Roman"/>
              <w:noProof/>
              <w:color w:val="0070C0"/>
              <w:sz w:val="24"/>
              <w:szCs w:val="24"/>
              <w:lang w:val="en-US"/>
            </w:rPr>
            <w:fldChar w:fldCharType="separate"/>
          </w:r>
          <w:hyperlink w:anchor="_Toc89432628" w:history="1">
            <w:r w:rsidR="00304B5B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</w:rPr>
              <w:t>1.</w:t>
            </w:r>
            <w:r w:rsidR="006E07DC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</w:rPr>
              <w:t>Team…</w:t>
            </w:r>
            <w:r w:rsidR="006E07DC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………………………………………………………………………………</w:t>
            </w:r>
            <w:r w:rsidR="00BA2AC5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..</w:t>
            </w:r>
            <w:r w:rsidR="002D1838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2</w:t>
            </w:r>
          </w:hyperlink>
        </w:p>
        <w:p w14:paraId="20DC2D07" w14:textId="7CB53B56" w:rsidR="00304B5B" w:rsidRPr="00084936" w:rsidRDefault="00806339" w:rsidP="00954F9F">
          <w:pPr>
            <w:pStyle w:val="Heading2"/>
            <w:jc w:val="both"/>
            <w:rPr>
              <w:rFonts w:cs="Times New Roman"/>
              <w:noProof/>
              <w:color w:val="0070C0"/>
              <w:sz w:val="24"/>
              <w:szCs w:val="24"/>
              <w:lang w:eastAsia="en-US"/>
            </w:rPr>
          </w:pPr>
          <w:hyperlink w:anchor="_Toc89432633" w:history="1">
            <w:r w:rsidR="00304B5B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</w:rPr>
              <w:t>2.</w:t>
            </w:r>
            <w:r w:rsidR="00BA2AC5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Encountered Difficulties</w:t>
            </w:r>
            <w:r w:rsidR="006E07DC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………………………………………………………</w:t>
            </w:r>
            <w:r w:rsidR="00954F9F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……..</w:t>
            </w:r>
            <w:r w:rsidR="002D1838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2</w:t>
            </w:r>
          </w:hyperlink>
        </w:p>
        <w:p w14:paraId="1BD576C0" w14:textId="1D41C65A" w:rsidR="00304B5B" w:rsidRPr="00084936" w:rsidRDefault="00806339" w:rsidP="00954F9F">
          <w:pPr>
            <w:pStyle w:val="Heading2"/>
            <w:jc w:val="both"/>
            <w:rPr>
              <w:rFonts w:cs="Times New Roman"/>
              <w:noProof/>
              <w:color w:val="0070C0"/>
              <w:sz w:val="24"/>
              <w:szCs w:val="24"/>
              <w:lang w:eastAsia="en-US"/>
            </w:rPr>
          </w:pPr>
          <w:hyperlink w:anchor="_Toc89432637" w:history="1">
            <w:r w:rsidR="00304B5B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</w:rPr>
              <w:t>3.Used programs and languages</w:t>
            </w:r>
            <w:r w:rsidR="006E07DC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………………………………………………</w:t>
            </w:r>
            <w:r w:rsidR="00954F9F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………</w:t>
            </w:r>
            <w:r w:rsidR="002D1838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3</w:t>
            </w:r>
          </w:hyperlink>
        </w:p>
        <w:p w14:paraId="068F6D21" w14:textId="4BB4525D" w:rsidR="00304B5B" w:rsidRPr="00084936" w:rsidRDefault="00806339" w:rsidP="00954F9F">
          <w:pPr>
            <w:pStyle w:val="Heading2"/>
            <w:jc w:val="both"/>
            <w:rPr>
              <w:rFonts w:cs="Times New Roman"/>
              <w:noProof/>
              <w:color w:val="0070C0"/>
              <w:sz w:val="24"/>
              <w:szCs w:val="24"/>
              <w:lang w:eastAsia="en-US"/>
            </w:rPr>
          </w:pPr>
          <w:hyperlink w:anchor="_Toc89432642" w:history="1">
            <w:r w:rsidR="00304B5B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</w:rPr>
              <w:t>4.Resume</w:t>
            </w:r>
            <w:r w:rsidR="006E07DC" w:rsidRPr="00084936">
              <w:rPr>
                <w:rStyle w:val="Hyperlink"/>
                <w:rFonts w:cs="Times New Roman"/>
                <w:noProof/>
                <w:color w:val="0070C0"/>
                <w:sz w:val="24"/>
                <w:szCs w:val="24"/>
                <w:lang w:val="en-US"/>
              </w:rPr>
              <w:t>…………………………………………………………………………</w:t>
            </w:r>
            <w:r w:rsidR="006E07DC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</w:rPr>
              <w:t>…</w:t>
            </w:r>
            <w:r w:rsidR="006E07DC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….</w:t>
            </w:r>
            <w:r w:rsidR="00BA2AC5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.</w:t>
            </w:r>
            <w:r w:rsidR="002D1838" w:rsidRPr="00084936">
              <w:rPr>
                <w:rFonts w:cs="Times New Roman"/>
                <w:noProof/>
                <w:webHidden/>
                <w:color w:val="0070C0"/>
                <w:sz w:val="24"/>
                <w:szCs w:val="24"/>
                <w:lang w:val="en-US"/>
              </w:rPr>
              <w:t>3</w:t>
            </w:r>
          </w:hyperlink>
        </w:p>
        <w:p w14:paraId="39FC5495" w14:textId="57937542" w:rsidR="00B4260C" w:rsidRPr="00084936" w:rsidRDefault="00843C86" w:rsidP="00954F9F">
          <w:pPr>
            <w:pStyle w:val="Heading2"/>
            <w:jc w:val="both"/>
            <w:rPr>
              <w:rFonts w:cs="Times New Roman"/>
              <w:color w:val="0070C0"/>
              <w:sz w:val="24"/>
              <w:szCs w:val="24"/>
              <w:lang w:val="en-US"/>
            </w:rPr>
          </w:pPr>
          <w:r w:rsidRPr="00084936">
            <w:rPr>
              <w:rFonts w:cs="Times New Roman"/>
              <w:color w:val="0070C0"/>
              <w:sz w:val="24"/>
              <w:szCs w:val="24"/>
            </w:rPr>
            <w:fldChar w:fldCharType="end"/>
          </w:r>
          <w:r w:rsidR="009154C3" w:rsidRPr="00084936">
            <w:rPr>
              <w:rFonts w:cs="Times New Roman"/>
              <w:color w:val="0070C0"/>
              <w:sz w:val="24"/>
              <w:szCs w:val="24"/>
              <w:lang w:val="en-US"/>
            </w:rPr>
            <w:t>5</w:t>
          </w:r>
          <w:r w:rsidR="00EA7063" w:rsidRPr="00084936">
            <w:rPr>
              <w:rFonts w:cs="Times New Roman"/>
              <w:color w:val="0070C0"/>
              <w:sz w:val="24"/>
              <w:szCs w:val="24"/>
              <w:lang w:val="en-US"/>
            </w:rPr>
            <w:t xml:space="preserve">. </w:t>
          </w:r>
          <w:r w:rsidR="009154C3" w:rsidRPr="00084936">
            <w:rPr>
              <w:rFonts w:cs="Times New Roman"/>
              <w:color w:val="0070C0"/>
              <w:sz w:val="24"/>
              <w:szCs w:val="24"/>
              <w:lang w:val="en-US"/>
            </w:rPr>
            <w:t>I</w:t>
          </w:r>
          <w:r w:rsidR="00EA7063" w:rsidRPr="00084936">
            <w:rPr>
              <w:rFonts w:cs="Times New Roman"/>
              <w:color w:val="0070C0"/>
              <w:sz w:val="24"/>
              <w:szCs w:val="24"/>
              <w:lang w:val="en-US"/>
            </w:rPr>
            <w:t>dea……………………………………………………………………………</w:t>
          </w:r>
          <w:r w:rsidR="009154C3" w:rsidRPr="00084936">
            <w:rPr>
              <w:rFonts w:cs="Times New Roman"/>
              <w:color w:val="0070C0"/>
              <w:sz w:val="24"/>
              <w:szCs w:val="24"/>
              <w:lang w:val="en-US"/>
            </w:rPr>
            <w:t>……</w:t>
          </w:r>
          <w:r w:rsidR="00954F9F" w:rsidRPr="00084936">
            <w:rPr>
              <w:rFonts w:cs="Times New Roman"/>
              <w:color w:val="0070C0"/>
              <w:sz w:val="24"/>
              <w:szCs w:val="24"/>
              <w:lang w:val="en-US"/>
            </w:rPr>
            <w:t>...</w:t>
          </w:r>
          <w:r w:rsidR="002D1838" w:rsidRPr="00084936">
            <w:rPr>
              <w:rFonts w:cs="Times New Roman"/>
              <w:color w:val="0070C0"/>
              <w:sz w:val="24"/>
              <w:szCs w:val="24"/>
              <w:lang w:val="en-US"/>
            </w:rPr>
            <w:t>3</w:t>
          </w:r>
        </w:p>
        <w:p w14:paraId="689920F0" w14:textId="0979E9A8" w:rsidR="00795A63" w:rsidRPr="00084936" w:rsidRDefault="00B4260C" w:rsidP="00954F9F">
          <w:pPr>
            <w:pStyle w:val="Heading2"/>
            <w:jc w:val="both"/>
            <w:rPr>
              <w:rFonts w:cs="Times New Roman"/>
              <w:color w:val="0070C0"/>
              <w:sz w:val="24"/>
              <w:szCs w:val="24"/>
              <w:lang w:val="en-US"/>
            </w:rPr>
          </w:pPr>
          <w:r w:rsidRPr="00084936">
            <w:rPr>
              <w:rFonts w:cs="Times New Roman"/>
              <w:color w:val="0070C0"/>
              <w:sz w:val="24"/>
              <w:szCs w:val="24"/>
              <w:lang w:val="en-US"/>
            </w:rPr>
            <w:t xml:space="preserve">6. </w:t>
          </w:r>
          <w:r w:rsidR="00795A63" w:rsidRPr="00084936">
            <w:rPr>
              <w:rFonts w:cs="Times New Roman"/>
              <w:color w:val="0070C0"/>
              <w:sz w:val="24"/>
              <w:szCs w:val="24"/>
              <w:lang w:val="en-US"/>
            </w:rPr>
            <w:t>Workflow</w:t>
          </w:r>
          <w:proofErr w:type="gramStart"/>
          <w:r w:rsidR="00795A63" w:rsidRPr="00084936">
            <w:rPr>
              <w:rFonts w:cs="Times New Roman"/>
              <w:color w:val="0070C0"/>
              <w:sz w:val="24"/>
              <w:szCs w:val="24"/>
              <w:lang w:val="en-US"/>
            </w:rPr>
            <w:t>…</w:t>
          </w:r>
          <w:r w:rsidR="00EC3D1E" w:rsidRPr="00084936">
            <w:rPr>
              <w:rFonts w:cs="Times New Roman"/>
              <w:color w:val="0070C0"/>
              <w:sz w:val="24"/>
              <w:szCs w:val="24"/>
              <w:lang w:val="en-US"/>
            </w:rPr>
            <w:t>..</w:t>
          </w:r>
          <w:proofErr w:type="gramEnd"/>
          <w:r w:rsidR="00EC3D1E" w:rsidRPr="00084936">
            <w:rPr>
              <w:rFonts w:cs="Times New Roman"/>
              <w:color w:val="0070C0"/>
              <w:sz w:val="24"/>
              <w:szCs w:val="24"/>
              <w:lang w:val="en-US"/>
            </w:rPr>
            <w:t>………………………………………………………………………</w:t>
          </w:r>
          <w:r w:rsidR="00954F9F" w:rsidRPr="00084936">
            <w:rPr>
              <w:rFonts w:cs="Times New Roman"/>
              <w:color w:val="0070C0"/>
              <w:sz w:val="24"/>
              <w:szCs w:val="24"/>
              <w:lang w:val="en-US"/>
            </w:rPr>
            <w:t>...</w:t>
          </w:r>
          <w:r w:rsidR="00203899" w:rsidRPr="00084936">
            <w:rPr>
              <w:rFonts w:cs="Times New Roman"/>
              <w:color w:val="0070C0"/>
              <w:sz w:val="24"/>
              <w:szCs w:val="24"/>
              <w:lang w:val="en-US"/>
            </w:rPr>
            <w:t>4</w:t>
          </w:r>
        </w:p>
        <w:p w14:paraId="003BB558" w14:textId="73CA3EBC" w:rsidR="00843C86" w:rsidRPr="00540DE3" w:rsidRDefault="00795A63" w:rsidP="00954F9F">
          <w:pPr>
            <w:pStyle w:val="Heading2"/>
            <w:jc w:val="both"/>
            <w:rPr>
              <w:color w:val="33CC33"/>
              <w:sz w:val="24"/>
              <w:szCs w:val="24"/>
              <w:lang w:val="en-US"/>
            </w:rPr>
          </w:pPr>
          <w:r w:rsidRPr="00084936">
            <w:rPr>
              <w:rFonts w:cs="Times New Roman"/>
              <w:color w:val="0070C0"/>
              <w:sz w:val="24"/>
              <w:szCs w:val="24"/>
              <w:lang w:val="en-US"/>
            </w:rPr>
            <w:t>7.Conclusion……………………………………………………………………………</w:t>
          </w:r>
          <w:r w:rsidR="00203899" w:rsidRPr="00084936">
            <w:rPr>
              <w:rFonts w:cs="Times New Roman"/>
              <w:color w:val="0070C0"/>
              <w:sz w:val="24"/>
              <w:szCs w:val="24"/>
              <w:lang w:val="en-US"/>
            </w:rPr>
            <w:t>4</w:t>
          </w:r>
        </w:p>
      </w:sdtContent>
    </w:sdt>
    <w:p w14:paraId="6D98BB74" w14:textId="5F2F7086" w:rsidR="001117A8" w:rsidRDefault="001117A8" w:rsidP="001117A8">
      <w:pPr>
        <w:pStyle w:val="Heading1"/>
        <w:ind w:left="450"/>
        <w:rPr>
          <w:lang w:val="en-US"/>
        </w:rPr>
      </w:pPr>
    </w:p>
    <w:p w14:paraId="175C486E" w14:textId="4F9331C4" w:rsidR="001117A8" w:rsidRDefault="001117A8" w:rsidP="001117A8">
      <w:pPr>
        <w:pStyle w:val="Heading1"/>
        <w:ind w:left="450"/>
        <w:rPr>
          <w:lang w:val="en-US"/>
        </w:rPr>
      </w:pPr>
    </w:p>
    <w:p w14:paraId="4A535E08" w14:textId="4F66F937" w:rsidR="001117A8" w:rsidRDefault="001117A8" w:rsidP="001117A8">
      <w:pPr>
        <w:pStyle w:val="Heading1"/>
        <w:ind w:left="450"/>
        <w:rPr>
          <w:lang w:val="en-US"/>
        </w:rPr>
      </w:pPr>
    </w:p>
    <w:p w14:paraId="7B4B29FA" w14:textId="5E65C8C5" w:rsidR="001117A8" w:rsidRDefault="001117A8" w:rsidP="001117A8">
      <w:pPr>
        <w:pStyle w:val="Heading1"/>
        <w:ind w:left="450"/>
        <w:rPr>
          <w:lang w:val="en-US"/>
        </w:rPr>
      </w:pPr>
    </w:p>
    <w:p w14:paraId="0D964A31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59A902B4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43D9A97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1047915A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249FEFFB" w14:textId="77777777" w:rsidR="001117A8" w:rsidRDefault="001117A8" w:rsidP="001117A8">
      <w:pPr>
        <w:pStyle w:val="Heading1"/>
        <w:ind w:left="450"/>
        <w:rPr>
          <w:lang w:val="en-US"/>
        </w:rPr>
      </w:pPr>
    </w:p>
    <w:p w14:paraId="3C947D8D" w14:textId="7736BDAC" w:rsidR="00017CC8" w:rsidRPr="00084936" w:rsidRDefault="001117A8" w:rsidP="001117A8">
      <w:pPr>
        <w:pStyle w:val="Heading1"/>
        <w:ind w:left="450"/>
        <w:rPr>
          <w:rFonts w:ascii="Times New Roman" w:hAnsi="Times New Roman" w:cs="Times New Roman"/>
          <w:color w:val="0070C0"/>
          <w:lang w:val="en-US"/>
        </w:rPr>
      </w:pPr>
      <w:r w:rsidRPr="00084936">
        <w:rPr>
          <w:rFonts w:ascii="Times New Roman" w:hAnsi="Times New Roman" w:cs="Times New Roman"/>
          <w:color w:val="0070C0"/>
          <w:lang w:val="en-US"/>
        </w:rPr>
        <w:t>1.</w:t>
      </w:r>
      <w:r w:rsidR="008B6B32" w:rsidRPr="00084936">
        <w:rPr>
          <w:rFonts w:ascii="Times New Roman" w:hAnsi="Times New Roman" w:cs="Times New Roman"/>
          <w:color w:val="0070C0"/>
          <w:lang w:val="en-US"/>
        </w:rPr>
        <w:t xml:space="preserve"> </w:t>
      </w:r>
      <w:bookmarkStart w:id="0" w:name="_Toc89432628"/>
      <w:r w:rsidR="008B6B32" w:rsidRPr="00084936">
        <w:rPr>
          <w:rFonts w:ascii="Times New Roman" w:hAnsi="Times New Roman" w:cs="Times New Roman"/>
          <w:color w:val="0070C0"/>
          <w:lang w:val="en-US"/>
        </w:rPr>
        <w:t>Team</w:t>
      </w:r>
      <w:bookmarkEnd w:id="0"/>
    </w:p>
    <w:p w14:paraId="23B87E6A" w14:textId="77777777" w:rsidR="007F6E4B" w:rsidRPr="004651BB" w:rsidRDefault="00CA1568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Yordan_Stoyanov-_(SCRUM"/>
      <w:bookmarkStart w:id="2" w:name="_Toc89432629"/>
      <w:bookmarkEnd w:id="1"/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Stas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Uzunov(</w:t>
      </w:r>
      <w:proofErr w:type="gramEnd"/>
      <w:r w:rsidR="00AD2503"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</w:p>
    <w:p w14:paraId="424B0AC6" w14:textId="77777777" w:rsidR="007F6E4B" w:rsidRPr="00084936" w:rsidRDefault="00806339" w:rsidP="007F6E4B">
      <w:pPr>
        <w:pStyle w:val="Heading3"/>
        <w:spacing w:before="0"/>
        <w:ind w:left="108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hyperlink r:id="rId15" w:history="1">
        <w:r w:rsidR="007F6E4B"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SSUzunov19@codingburgas.bg</w:t>
        </w:r>
      </w:hyperlink>
    </w:p>
    <w:p w14:paraId="30B358BE" w14:textId="77777777" w:rsidR="007F6E4B" w:rsidRPr="004651BB" w:rsidRDefault="007F6E4B" w:rsidP="007F6E4B">
      <w:pPr>
        <w:pStyle w:val="Heading3"/>
        <w:spacing w:before="0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B908A7C" w14:textId="0809DDAA" w:rsidR="007F6E4B" w:rsidRPr="00E0486D" w:rsidRDefault="00AD2503" w:rsidP="007F6E4B">
      <w:pPr>
        <w:pStyle w:val="Heading3"/>
        <w:numPr>
          <w:ilvl w:val="0"/>
          <w:numId w:val="30"/>
        </w:numPr>
        <w:spacing w:before="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Teodora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Kompanska(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  <w:r w:rsidR="00693443" w:rsidRPr="004651BB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6" w:history="1">
        <w:r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TNKompanska19@codingburgas.bg</w:t>
        </w:r>
      </w:hyperlink>
    </w:p>
    <w:p w14:paraId="757AEF6C" w14:textId="260A133B" w:rsidR="007F6E4B" w:rsidRPr="00E0486D" w:rsidRDefault="00F343A3" w:rsidP="007F6E4B">
      <w:pPr>
        <w:pStyle w:val="Heading3"/>
        <w:numPr>
          <w:ilvl w:val="0"/>
          <w:numId w:val="30"/>
        </w:numPr>
        <w:spacing w:before="240" w:after="240"/>
        <w:rPr>
          <w:rFonts w:ascii="Times New Roman" w:hAnsi="Times New Roman" w:cs="Times New Roman"/>
          <w:color w:val="33CC33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dANIEL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sCRum Trainer)</w:t>
      </w:r>
      <w:r w:rsidR="00C50668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hyperlink r:id="rId17" w:history="1">
        <w:r w:rsidR="00DE13D3"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DZGeorgiev20@codingburgas.bg</w:t>
        </w:r>
      </w:hyperlink>
    </w:p>
    <w:p w14:paraId="0514D042" w14:textId="77777777" w:rsidR="00EE5BF1" w:rsidRPr="00084936" w:rsidRDefault="00A86DDE" w:rsidP="00EE5BF1">
      <w:pPr>
        <w:pStyle w:val="Heading3"/>
        <w:numPr>
          <w:ilvl w:val="0"/>
          <w:numId w:val="30"/>
        </w:numPr>
        <w:spacing w:before="0" w:after="240"/>
        <w:rPr>
          <w:rFonts w:ascii="Times New Roman" w:hAnsi="Times New Roman" w:cs="Times New Roman"/>
          <w:color w:val="0070C0"/>
          <w:sz w:val="24"/>
          <w:szCs w:val="24"/>
          <w:u w:val="single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Yordan </w:t>
      </w:r>
      <w:proofErr w:type="gramStart"/>
      <w:r w:rsidR="003C30E0" w:rsidRPr="004651B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4651BB">
        <w:rPr>
          <w:rFonts w:ascii="Times New Roman" w:hAnsi="Times New Roman" w:cs="Times New Roman"/>
          <w:sz w:val="24"/>
          <w:szCs w:val="24"/>
          <w:lang w:val="en-US"/>
        </w:rPr>
        <w:t>toyanov</w:t>
      </w:r>
      <w:r w:rsidR="008B6B32" w:rsidRPr="004651B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954F9F" w:rsidRPr="004651BB">
        <w:rPr>
          <w:rFonts w:ascii="Times New Roman" w:hAnsi="Times New Roman" w:cs="Times New Roman"/>
          <w:sz w:val="24"/>
          <w:szCs w:val="24"/>
          <w:lang w:val="en-US"/>
        </w:rPr>
        <w:t>Backend Developer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A6663A" w:rsidRPr="004651BB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5392D"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18" w:history="1">
        <w:r w:rsidR="00F5392D"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YSSTOYANOV20@codingburgas.bg</w:t>
        </w:r>
        <w:bookmarkEnd w:id="2"/>
      </w:hyperlink>
      <w:bookmarkStart w:id="3" w:name="_Petar_Matsaliev_-"/>
      <w:bookmarkStart w:id="4" w:name="_Toc89432630"/>
      <w:bookmarkEnd w:id="3"/>
    </w:p>
    <w:p w14:paraId="7E5ACCFF" w14:textId="1B478C9B" w:rsidR="00EE5BF1" w:rsidRPr="00084936" w:rsidRDefault="00EE5BF1" w:rsidP="00EE5BF1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bookmarkStart w:id="5" w:name="_Toc89432632"/>
      <w:bookmarkStart w:id="6" w:name="_Toc89432631"/>
      <w:bookmarkEnd w:id="4"/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petar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Matsaliev(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bACKEND dEVELOPER) –</w:t>
      </w:r>
      <w:bookmarkEnd w:id="5"/>
      <w:r w:rsidRPr="00084936">
        <w:rPr>
          <w:rFonts w:ascii="Times New Roman" w:hAnsi="Times New Roman" w:cs="Times New Roman"/>
          <w:color w:val="0070C0"/>
          <w:sz w:val="24"/>
          <w:szCs w:val="24"/>
          <w:lang w:val="en-US"/>
        </w:rPr>
        <w:fldChar w:fldCharType="begin"/>
      </w:r>
      <w:r w:rsidRPr="00084936">
        <w:rPr>
          <w:rFonts w:ascii="Times New Roman" w:hAnsi="Times New Roman" w:cs="Times New Roman"/>
          <w:color w:val="0070C0"/>
          <w:sz w:val="24"/>
          <w:szCs w:val="24"/>
          <w:lang w:val="en-US"/>
        </w:rPr>
        <w:instrText xml:space="preserve"> HYPERLINK "mailto:PDMatsaliev20@codingburgas.bg" </w:instrText>
      </w:r>
      <w:r w:rsidRPr="00084936">
        <w:rPr>
          <w:rFonts w:ascii="Times New Roman" w:hAnsi="Times New Roman" w:cs="Times New Roman"/>
          <w:color w:val="0070C0"/>
          <w:sz w:val="24"/>
          <w:szCs w:val="24"/>
          <w:lang w:val="en-US"/>
        </w:rPr>
      </w:r>
      <w:r w:rsidRPr="00084936">
        <w:rPr>
          <w:rFonts w:ascii="Times New Roman" w:hAnsi="Times New Roman" w:cs="Times New Roman"/>
          <w:color w:val="0070C0"/>
          <w:sz w:val="24"/>
          <w:szCs w:val="24"/>
          <w:lang w:val="en-US"/>
        </w:rPr>
        <w:fldChar w:fldCharType="separate"/>
      </w:r>
      <w:r w:rsidRPr="00084936">
        <w:rPr>
          <w:rStyle w:val="Hyperlink"/>
          <w:rFonts w:ascii="Times New Roman" w:hAnsi="Times New Roman" w:cs="Times New Roman"/>
          <w:color w:val="0070C0"/>
          <w:sz w:val="24"/>
          <w:szCs w:val="24"/>
          <w:lang w:val="en-US"/>
        </w:rPr>
        <w:t>PDMatsaliev20@codingburgas.bg</w:t>
      </w:r>
      <w:r w:rsidRPr="00084936">
        <w:rPr>
          <w:rFonts w:ascii="Times New Roman" w:hAnsi="Times New Roman" w:cs="Times New Roman"/>
          <w:color w:val="0070C0"/>
          <w:sz w:val="24"/>
          <w:szCs w:val="24"/>
          <w:lang w:val="en-US"/>
        </w:rPr>
        <w:fldChar w:fldCharType="end"/>
      </w:r>
      <w:bookmarkEnd w:id="6"/>
    </w:p>
    <w:p w14:paraId="6136E6A1" w14:textId="1897FE47" w:rsidR="00733FE6" w:rsidRPr="00084936" w:rsidRDefault="00EE5BF1" w:rsidP="00733FE6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gALIN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bACKEND dEVELOPER)- </w:t>
      </w:r>
      <w:hyperlink r:id="rId19" w:history="1">
        <w:r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GGGeorgiev20@codingburgas.bg</w:t>
        </w:r>
      </w:hyperlink>
    </w:p>
    <w:p w14:paraId="1A02B0E7" w14:textId="20280289" w:rsidR="00733FE6" w:rsidRPr="004651BB" w:rsidRDefault="003B09FD" w:rsidP="003B09FD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DIMITAR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GEORGIEV(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wEB developer)-</w:t>
      </w:r>
      <w:r w:rsidRPr="00E0486D">
        <w:rPr>
          <w:rFonts w:ascii="Times New Roman" w:hAnsi="Times New Roman" w:cs="Times New Roman"/>
          <w:color w:val="33CC33"/>
          <w:sz w:val="24"/>
          <w:szCs w:val="24"/>
          <w:lang w:val="en-US"/>
        </w:rPr>
        <w:br/>
      </w:r>
      <w:hyperlink r:id="rId20" w:history="1">
        <w:r w:rsidR="00D75369"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DKGeorgiev21@codingburgas.bg</w:t>
        </w:r>
      </w:hyperlink>
    </w:p>
    <w:p w14:paraId="39F616BD" w14:textId="3B471D08" w:rsidR="00D75369" w:rsidRPr="00084936" w:rsidRDefault="00D75369" w:rsidP="004651BB">
      <w:pPr>
        <w:pStyle w:val="Heading3"/>
        <w:numPr>
          <w:ilvl w:val="0"/>
          <w:numId w:val="30"/>
        </w:numPr>
        <w:spacing w:before="0" w:after="120"/>
        <w:rPr>
          <w:rFonts w:ascii="Times New Roman" w:hAnsi="Times New Roman" w:cs="Times New Roman"/>
          <w:color w:val="0070C0"/>
          <w:sz w:val="24"/>
          <w:szCs w:val="24"/>
          <w:lang w:val="en-US"/>
        </w:rPr>
      </w:pPr>
      <w:r w:rsidRPr="004651BB">
        <w:rPr>
          <w:rFonts w:ascii="Times New Roman" w:hAnsi="Times New Roman" w:cs="Times New Roman"/>
          <w:sz w:val="24"/>
          <w:szCs w:val="24"/>
          <w:lang w:val="en-US"/>
        </w:rPr>
        <w:t xml:space="preserve">Nadezhda </w:t>
      </w:r>
      <w:proofErr w:type="gramStart"/>
      <w:r w:rsidRPr="004651BB">
        <w:rPr>
          <w:rFonts w:ascii="Times New Roman" w:hAnsi="Times New Roman" w:cs="Times New Roman"/>
          <w:sz w:val="24"/>
          <w:szCs w:val="24"/>
          <w:lang w:val="en-US"/>
        </w:rPr>
        <w:t>Ivanova(</w:t>
      </w:r>
      <w:proofErr w:type="gramEnd"/>
      <w:r w:rsidRPr="004651BB">
        <w:rPr>
          <w:rFonts w:ascii="Times New Roman" w:hAnsi="Times New Roman" w:cs="Times New Roman"/>
          <w:sz w:val="24"/>
          <w:szCs w:val="24"/>
          <w:lang w:val="en-US"/>
        </w:rPr>
        <w:t>Web Developer)-</w:t>
      </w:r>
      <w:hyperlink r:id="rId21" w:history="1">
        <w:r w:rsidR="004651BB" w:rsidRPr="00084936">
          <w:rPr>
            <w:rStyle w:val="Hyperlink"/>
            <w:rFonts w:ascii="Times New Roman" w:hAnsi="Times New Roman" w:cs="Times New Roman"/>
            <w:color w:val="0070C0"/>
            <w:sz w:val="24"/>
            <w:szCs w:val="24"/>
            <w:lang w:val="en-US"/>
          </w:rPr>
          <w:t>NTIvanova21@codingburgas.bg</w:t>
        </w:r>
      </w:hyperlink>
    </w:p>
    <w:p w14:paraId="03CE5F3F" w14:textId="77777777" w:rsidR="007205CE" w:rsidRPr="007205CE" w:rsidRDefault="007205CE" w:rsidP="007205CE">
      <w:pPr>
        <w:rPr>
          <w:lang w:val="en-US"/>
        </w:rPr>
      </w:pPr>
      <w:bookmarkStart w:id="7" w:name="_Ivan_Chelebiev_-"/>
      <w:bookmarkEnd w:id="7"/>
    </w:p>
    <w:p w14:paraId="33E0B8CB" w14:textId="092D905C" w:rsidR="008B6B32" w:rsidRPr="00084936" w:rsidRDefault="001117A8" w:rsidP="001117A8">
      <w:pPr>
        <w:pStyle w:val="Heading1"/>
        <w:ind w:left="450"/>
        <w:rPr>
          <w:rFonts w:ascii="Times New Roman" w:hAnsi="Times New Roman" w:cs="Times New Roman"/>
          <w:color w:val="0070C0"/>
        </w:rPr>
      </w:pPr>
      <w:r w:rsidRPr="00084936">
        <w:rPr>
          <w:rFonts w:ascii="Times New Roman" w:hAnsi="Times New Roman" w:cs="Times New Roman"/>
          <w:color w:val="0070C0"/>
          <w:lang w:val="en-US"/>
        </w:rPr>
        <w:t xml:space="preserve">2. </w:t>
      </w:r>
      <w:r w:rsidR="00BA2AC5"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ENCOUNTERED DIFFICULTIES</w:t>
      </w:r>
    </w:p>
    <w:p w14:paraId="6452006E" w14:textId="77777777" w:rsidR="00BA2AC5" w:rsidRPr="00733FE6" w:rsidRDefault="00BA2AC5" w:rsidP="00BA2AC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CA1D7F" w14:textId="106EA84C" w:rsidR="00BA2AC5" w:rsidRPr="00733FE6" w:rsidRDefault="00841CC0" w:rsidP="00E0486D">
      <w:pPr>
        <w:ind w:left="720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>During our work process, we didn’t encounter many pr</w:t>
      </w:r>
      <w:r w:rsidR="00417A06"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oblems and issues with our teamwork. As per encountered difficulties, 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>only on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that we met 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>is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the limited time to finish in time and have a good-enough</w:t>
      </w:r>
      <w:r w:rsidR="003E24E9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product to offer.</w:t>
      </w:r>
      <w:r w:rsidR="00F45D01" w:rsidRP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733FE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tbl>
      <w:tblPr>
        <w:tblStyle w:val="GridTable1Light-Accent1"/>
        <w:tblW w:w="0" w:type="auto"/>
        <w:tblInd w:w="1801" w:type="dxa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12" w:space="0" w:color="F1937A" w:themeColor="accent1" w:themeTint="99"/>
        </w:tblBorders>
        <w:tblLook w:val="04A0" w:firstRow="1" w:lastRow="0" w:firstColumn="1" w:lastColumn="0" w:noHBand="0" w:noVBand="1"/>
      </w:tblPr>
      <w:tblGrid>
        <w:gridCol w:w="6460"/>
      </w:tblGrid>
      <w:tr w:rsidR="00EA7063" w:rsidRPr="00733FE6" w14:paraId="4DE17FD8" w14:textId="77777777" w:rsidTr="003E24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  <w:tcBorders>
              <w:bottom w:val="none" w:sz="0" w:space="0" w:color="auto"/>
            </w:tcBorders>
          </w:tcPr>
          <w:p w14:paraId="6CE95151" w14:textId="0404E7D3" w:rsidR="00EA7063" w:rsidRPr="00733FE6" w:rsidRDefault="003E24E9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Difficulty:</w:t>
            </w:r>
          </w:p>
        </w:tc>
      </w:tr>
      <w:tr w:rsidR="00EA7063" w:rsidRPr="00733FE6" w14:paraId="133B30A6" w14:textId="77777777" w:rsidTr="003E24E9">
        <w:trPr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60" w:type="dxa"/>
          </w:tcPr>
          <w:p w14:paraId="5EF25F34" w14:textId="486F10F1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3E24E9" w:rsidRPr="00733FE6">
              <w:rPr>
                <w:rFonts w:ascii="Times New Roman" w:hAnsi="Times New Roman" w:cs="Times New Roman"/>
                <w:lang w:val="en-US"/>
              </w:rPr>
              <w:t>0</w:t>
            </w:r>
            <w:r w:rsidRPr="00733FE6">
              <w:rPr>
                <w:rFonts w:ascii="Times New Roman" w:hAnsi="Times New Roman" w:cs="Times New Roman"/>
                <w:lang w:val="en-US"/>
              </w:rPr>
              <w:t xml:space="preserve">-Very </w:t>
            </w:r>
            <w:proofErr w:type="gramStart"/>
            <w:r w:rsidRPr="00733FE6">
              <w:rPr>
                <w:rFonts w:ascii="Times New Roman" w:hAnsi="Times New Roman" w:cs="Times New Roman"/>
                <w:lang w:val="en-US"/>
              </w:rPr>
              <w:t>Difficult</w:t>
            </w:r>
            <w:r w:rsidR="00297269" w:rsidRPr="00733FE6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733FE6">
              <w:rPr>
                <w:rFonts w:ascii="Times New Roman" w:hAnsi="Times New Roman" w:cs="Times New Roman"/>
                <w:lang w:val="en-US"/>
              </w:rPr>
              <w:t xml:space="preserve"> /</w:t>
            </w:r>
            <w:proofErr w:type="gramEnd"/>
            <w:r w:rsidRPr="00733FE6">
              <w:rPr>
                <w:rFonts w:ascii="Times New Roman" w:hAnsi="Times New Roman" w:cs="Times New Roman"/>
                <w:lang w:val="en-US"/>
              </w:rPr>
              <w:t xml:space="preserve"> 1 – Not Difficult</w:t>
            </w:r>
          </w:p>
        </w:tc>
      </w:tr>
    </w:tbl>
    <w:p w14:paraId="1B5B0791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tbl>
      <w:tblPr>
        <w:tblStyle w:val="PlainTable1"/>
        <w:tblpPr w:leftFromText="141" w:rightFromText="141" w:vertAnchor="text" w:horzAnchor="margin" w:tblpXSpec="center" w:tblpY="-39"/>
        <w:tblW w:w="0" w:type="auto"/>
        <w:tblLook w:val="04A0" w:firstRow="1" w:lastRow="0" w:firstColumn="1" w:lastColumn="0" w:noHBand="0" w:noVBand="1"/>
      </w:tblPr>
      <w:tblGrid>
        <w:gridCol w:w="2244"/>
        <w:gridCol w:w="1986"/>
      </w:tblGrid>
      <w:tr w:rsidR="00EA7063" w:rsidRPr="00733FE6" w14:paraId="0819E7E1" w14:textId="77777777" w:rsidTr="00EA7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2FB97265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Communication</w:t>
            </w:r>
          </w:p>
        </w:tc>
        <w:tc>
          <w:tcPr>
            <w:tcW w:w="1986" w:type="dxa"/>
          </w:tcPr>
          <w:p w14:paraId="7866500C" w14:textId="3BB021EF" w:rsidR="00EA7063" w:rsidRPr="00733FE6" w:rsidRDefault="000D4786" w:rsidP="00EA70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val="en-US"/>
              </w:rPr>
            </w:pPr>
            <w:r w:rsidRPr="00733FE6">
              <w:rPr>
                <w:rFonts w:ascii="Times New Roman" w:hAnsi="Times New Roman" w:cs="Times New Roman"/>
                <w:b w:val="0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b w:val="0"/>
                <w:lang w:val="en-US"/>
              </w:rPr>
              <w:t>/10</w:t>
            </w:r>
          </w:p>
        </w:tc>
      </w:tr>
      <w:tr w:rsidR="00EA7063" w:rsidRPr="00733FE6" w14:paraId="0C3F2CD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4E15E9B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Teamwork</w:t>
            </w:r>
          </w:p>
        </w:tc>
        <w:tc>
          <w:tcPr>
            <w:tcW w:w="1986" w:type="dxa"/>
          </w:tcPr>
          <w:p w14:paraId="34F73F2B" w14:textId="2BBBAD10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7A686F84" w14:textId="77777777" w:rsidTr="00EA7063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EA6F962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Code</w:t>
            </w:r>
          </w:p>
        </w:tc>
        <w:tc>
          <w:tcPr>
            <w:tcW w:w="1986" w:type="dxa"/>
          </w:tcPr>
          <w:p w14:paraId="16BA0BEE" w14:textId="3B6902E7" w:rsidR="00EA7063" w:rsidRPr="00733FE6" w:rsidRDefault="000D4786" w:rsidP="00EA70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2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  <w:tr w:rsidR="00EA7063" w:rsidRPr="00733FE6" w14:paraId="4E95FE51" w14:textId="77777777" w:rsidTr="00EA7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138B14CA" w14:textId="77777777" w:rsidR="00EA7063" w:rsidRPr="00733FE6" w:rsidRDefault="00EA7063" w:rsidP="00EA7063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Role Distribution</w:t>
            </w:r>
          </w:p>
        </w:tc>
        <w:tc>
          <w:tcPr>
            <w:tcW w:w="1986" w:type="dxa"/>
          </w:tcPr>
          <w:p w14:paraId="59A94A58" w14:textId="68C797C3" w:rsidR="00EA7063" w:rsidRPr="00733FE6" w:rsidRDefault="000D4786" w:rsidP="00EA70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733FE6">
              <w:rPr>
                <w:rFonts w:ascii="Times New Roman" w:hAnsi="Times New Roman" w:cs="Times New Roman"/>
                <w:lang w:val="en-US"/>
              </w:rPr>
              <w:t>1</w:t>
            </w:r>
            <w:r w:rsidR="00EA7063" w:rsidRPr="00733FE6">
              <w:rPr>
                <w:rFonts w:ascii="Times New Roman" w:hAnsi="Times New Roman" w:cs="Times New Roman"/>
                <w:lang w:val="en-US"/>
              </w:rPr>
              <w:t>/10</w:t>
            </w:r>
          </w:p>
        </w:tc>
      </w:tr>
    </w:tbl>
    <w:p w14:paraId="0E3E10AF" w14:textId="77777777" w:rsidR="00BA2AC5" w:rsidRPr="00733FE6" w:rsidRDefault="00BA2AC5" w:rsidP="00BA2AC5">
      <w:pPr>
        <w:ind w:left="720"/>
        <w:rPr>
          <w:rFonts w:ascii="Times New Roman" w:hAnsi="Times New Roman" w:cs="Times New Roman"/>
          <w:b/>
          <w:lang w:val="en-US"/>
        </w:rPr>
      </w:pPr>
    </w:p>
    <w:p w14:paraId="059D862A" w14:textId="3E095B43" w:rsidR="008B6B32" w:rsidRPr="00733FE6" w:rsidRDefault="008B6B32" w:rsidP="008B6B32">
      <w:pPr>
        <w:spacing w:line="276" w:lineRule="auto"/>
        <w:rPr>
          <w:rFonts w:ascii="Times New Roman" w:hAnsi="Times New Roman" w:cs="Times New Roman"/>
          <w:color w:val="404040" w:themeColor="text1" w:themeTint="BF"/>
          <w:sz w:val="24"/>
          <w:szCs w:val="24"/>
          <w:lang w:val="en-US"/>
        </w:rPr>
      </w:pPr>
    </w:p>
    <w:p w14:paraId="3B6E173E" w14:textId="097E6FDB" w:rsidR="00103C73" w:rsidRPr="00733FE6" w:rsidRDefault="00103C73" w:rsidP="00103C73">
      <w:pPr>
        <w:pStyle w:val="Heading1"/>
        <w:ind w:left="720"/>
        <w:rPr>
          <w:rFonts w:ascii="Times New Roman" w:hAnsi="Times New Roman" w:cs="Times New Roman"/>
          <w:lang w:val="en-US"/>
        </w:rPr>
      </w:pPr>
      <w:bookmarkStart w:id="8" w:name="_Toc89432637"/>
    </w:p>
    <w:p w14:paraId="5295DF3A" w14:textId="5AA19686" w:rsidR="00103C73" w:rsidRDefault="00103C73" w:rsidP="00103C73">
      <w:pPr>
        <w:rPr>
          <w:lang w:val="en-US"/>
        </w:rPr>
      </w:pPr>
    </w:p>
    <w:p w14:paraId="04188673" w14:textId="3BEA8F3E" w:rsidR="00103C73" w:rsidRDefault="00103C73" w:rsidP="00103C73">
      <w:pPr>
        <w:rPr>
          <w:lang w:val="en-US"/>
        </w:rPr>
      </w:pPr>
    </w:p>
    <w:p w14:paraId="30861078" w14:textId="77777777" w:rsidR="00103C73" w:rsidRPr="00103C73" w:rsidRDefault="00103C73" w:rsidP="00103C73">
      <w:pPr>
        <w:rPr>
          <w:lang w:val="en-US"/>
        </w:rPr>
      </w:pPr>
    </w:p>
    <w:p w14:paraId="5C58796A" w14:textId="4E2C4F19" w:rsidR="00017CC8" w:rsidRPr="00084936" w:rsidRDefault="008B6B32" w:rsidP="00093BA0">
      <w:pPr>
        <w:pStyle w:val="Heading1"/>
        <w:numPr>
          <w:ilvl w:val="0"/>
          <w:numId w:val="39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Used programs and languages</w:t>
      </w:r>
      <w:bookmarkEnd w:id="8"/>
    </w:p>
    <w:p w14:paraId="501E3136" w14:textId="4B34E47C" w:rsidR="00352F6C" w:rsidRPr="00084936" w:rsidRDefault="00352F6C" w:rsidP="00352F6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C#</w:t>
      </w:r>
    </w:p>
    <w:p w14:paraId="7C759077" w14:textId="02108A42" w:rsidR="00352F6C" w:rsidRPr="00FC25BC" w:rsidRDefault="00352F6C" w:rsidP="00352F6C">
      <w:pPr>
        <w:ind w:left="851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>C# is a general-purpose language, used for programming lots of applications and programs.</w:t>
      </w:r>
    </w:p>
    <w:p w14:paraId="4F94C571" w14:textId="2C430FF5" w:rsidR="00352F6C" w:rsidRPr="00084936" w:rsidRDefault="00352F6C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Unity</w:t>
      </w:r>
    </w:p>
    <w:p w14:paraId="23C800D9" w14:textId="236E5FDA" w:rsidR="00352F6C" w:rsidRPr="00FC25BC" w:rsidRDefault="00352F6C" w:rsidP="00352F6C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sz w:val="28"/>
          <w:szCs w:val="28"/>
          <w:lang w:val="en-US"/>
        </w:rPr>
        <w:t xml:space="preserve">Unity </w:t>
      </w:r>
      <w:r w:rsidR="002E5C5A" w:rsidRPr="00FC25BC">
        <w:rPr>
          <w:rFonts w:ascii="Times New Roman" w:hAnsi="Times New Roman" w:cs="Times New Roman"/>
          <w:sz w:val="28"/>
          <w:szCs w:val="28"/>
          <w:lang w:val="en-US"/>
        </w:rPr>
        <w:t>is a game engine, which utilizes C# and is popular among game developers. We used it, so we could create our game quickly and nicely with minimal bugs and errors.</w:t>
      </w:r>
    </w:p>
    <w:p w14:paraId="3D734201" w14:textId="11201D8B" w:rsidR="008B6B32" w:rsidRPr="00084936" w:rsidRDefault="00C2052A" w:rsidP="008B6B32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bookmarkStart w:id="9" w:name="_Toc89432639"/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Visual Studio Code</w:t>
      </w:r>
      <w:bookmarkEnd w:id="9"/>
    </w:p>
    <w:p w14:paraId="077B2A11" w14:textId="7A88008F" w:rsidR="008B6B32" w:rsidRPr="00FC25BC" w:rsidRDefault="00C2052A" w:rsidP="006E07DC">
      <w:pPr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Visual Studio Code is a freeware source-code editor made by Microsoft. Features include support for debugging, syntax highlighting, intelligent code completion, snippets, code refactoring, and embedded Git.</w:t>
      </w:r>
      <w:r w:rsidR="0029726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  <w:r w:rsidR="008B6B32" w:rsidRPr="00FC25BC">
        <w:rPr>
          <w:rFonts w:ascii="Times New Roman" w:hAnsi="Times New Roman" w:cs="Times New Roman"/>
          <w:sz w:val="28"/>
          <w:szCs w:val="28"/>
          <w:lang w:val="en-US"/>
        </w:rPr>
        <w:t>Visual Studio Code</w:t>
      </w:r>
    </w:p>
    <w:p w14:paraId="7E087020" w14:textId="2820E5E4" w:rsidR="00F43966" w:rsidRPr="00084936" w:rsidRDefault="00795A63" w:rsidP="00FC25BC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  <w:r w:rsidR="00BA2AC5"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Word</w:t>
      </w:r>
      <w:r w:rsidR="00F43966"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</w:p>
    <w:p w14:paraId="256EEE1E" w14:textId="5F1E4A9A" w:rsidR="00F43966" w:rsidRPr="00FC25BC" w:rsidRDefault="00F43966" w:rsidP="00F43966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Microsoft Word or MS Word (often called Word) is a graphical word processing program that users can type with. It is made by the computer company Microsoft. Its purpose is to allow users to type and save documents</w:t>
      </w:r>
      <w:r w:rsidR="000D160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 We used Word to create this documentation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.</w:t>
      </w:r>
    </w:p>
    <w:p w14:paraId="651C1E09" w14:textId="77777777" w:rsidR="00FC25BC" w:rsidRDefault="00FC25BC" w:rsidP="00FC25BC">
      <w:pPr>
        <w:pStyle w:val="Heading2"/>
        <w:ind w:left="1211"/>
        <w:rPr>
          <w:rFonts w:ascii="Times New Roman" w:hAnsi="Times New Roman" w:cs="Times New Roman"/>
          <w:color w:val="33CC33"/>
          <w:sz w:val="32"/>
          <w:szCs w:val="32"/>
          <w:lang w:val="en-US"/>
        </w:rPr>
      </w:pPr>
      <w:bookmarkStart w:id="10" w:name="_Toc89432641"/>
    </w:p>
    <w:p w14:paraId="54320478" w14:textId="74F7E514" w:rsidR="00F43966" w:rsidRPr="00084936" w:rsidRDefault="00F43966" w:rsidP="00F43966">
      <w:pPr>
        <w:pStyle w:val="Heading2"/>
        <w:numPr>
          <w:ilvl w:val="0"/>
          <w:numId w:val="31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PowerPoint</w:t>
      </w:r>
      <w:bookmarkEnd w:id="10"/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 xml:space="preserve"> </w:t>
      </w:r>
    </w:p>
    <w:p w14:paraId="0770A1CE" w14:textId="1BC5AEA3" w:rsidR="00F43966" w:rsidRPr="00FC25BC" w:rsidRDefault="00F43966" w:rsidP="00F43966">
      <w:pPr>
        <w:spacing w:line="276" w:lineRule="auto"/>
        <w:ind w:left="720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PowerPoint is a complete presentation graphics package. It gives you everything you need to produce a professional-looking presentation. PowerPoint offers word processing, outlining, drawing, graphing, and presentation management tools- all designed to be easy to use and learn.</w:t>
      </w:r>
      <w:r w:rsidR="00CA1568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ab/>
      </w:r>
    </w:p>
    <w:p w14:paraId="29250F47" w14:textId="369CEAB2" w:rsidR="002C42FE" w:rsidRPr="00084936" w:rsidRDefault="0040715A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bookmarkStart w:id="11" w:name="_Toc89432642"/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lastRenderedPageBreak/>
        <w:t>Resume</w:t>
      </w:r>
      <w:bookmarkEnd w:id="11"/>
    </w:p>
    <w:p w14:paraId="1F515C1C" w14:textId="43F57211" w:rsidR="00823FEA" w:rsidRPr="00FC25BC" w:rsidRDefault="0040715A" w:rsidP="000D160A">
      <w:pPr>
        <w:pStyle w:val="ListParagraph"/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</w:pP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H</w:t>
      </w:r>
      <w:r w:rsidR="00A35949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ey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there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! We are </w:t>
      </w:r>
      <w:r w:rsidR="004F7E53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Control Break</w:t>
      </w:r>
      <w:r w:rsidR="00BB237B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™</w:t>
      </w:r>
      <w:r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12528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created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the game Soultern. The main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point of the game is to </w:t>
      </w:r>
      <w:r w:rsidR="00132F7A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immerse the player in a magic worl</w:t>
      </w:r>
      <w:r w:rsidR="008D67C1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d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. </w:t>
      </w:r>
      <w:r w:rsidR="00C904AC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We 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>tried to make our design as straightforward</w:t>
      </w:r>
      <w:r w:rsidR="002905C5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and pleasing to the eye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as possible.</w:t>
      </w:r>
      <w:r w:rsidR="00890647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We achieved this by using pixelart for almost every object or scene/background.</w:t>
      </w:r>
      <w:r w:rsidR="00B778A2" w:rsidRPr="00FC25BC">
        <w:rPr>
          <w:rFonts w:ascii="Times New Roman" w:hAnsi="Times New Roman" w:cs="Times New Roman"/>
          <w:color w:val="404040" w:themeColor="text1" w:themeTint="BF"/>
          <w:sz w:val="28"/>
          <w:szCs w:val="28"/>
          <w:lang w:val="en-US"/>
        </w:rPr>
        <w:t xml:space="preserve"> </w:t>
      </w:r>
    </w:p>
    <w:p w14:paraId="41AD8FEF" w14:textId="535284EF" w:rsidR="009154C3" w:rsidRPr="00084936" w:rsidRDefault="00093BA0" w:rsidP="00093BA0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Idea</w:t>
      </w:r>
    </w:p>
    <w:p w14:paraId="24E3FFC0" w14:textId="0C415F8A" w:rsidR="002D1838" w:rsidRPr="00540DE3" w:rsidRDefault="00890647" w:rsidP="00540DE3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When the team gathered for the first time, we started thinking about what we had to do. After lots of ideas and proposals we chose to do a game that’s set in a magic world, in the 2</w:t>
      </w:r>
      <w:r w:rsidRPr="00755C96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nd</w:t>
      </w:r>
      <w:r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dimension. The game revolves around an evil power, and pumpkins, who play the role of minions. </w:t>
      </w:r>
      <w:r w:rsidR="00540DE3">
        <w:rPr>
          <w:rFonts w:ascii="Times New Roman" w:hAnsi="Times New Roman" w:cs="Times New Roman"/>
          <w:sz w:val="28"/>
          <w:szCs w:val="28"/>
          <w:lang w:val="en-US"/>
        </w:rPr>
        <w:t>The goal is simple: Get home alive.</w:t>
      </w:r>
    </w:p>
    <w:p w14:paraId="733BCE41" w14:textId="3AD23EA9" w:rsidR="002D1838" w:rsidRPr="00084936" w:rsidRDefault="00795A63" w:rsidP="002D1838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Workflow</w:t>
      </w:r>
    </w:p>
    <w:p w14:paraId="690EF13A" w14:textId="226E1FA9" w:rsidR="00795A63" w:rsidRPr="00755C96" w:rsidRDefault="00B778A2" w:rsidP="00093BA0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 w:rsidRPr="00755C96">
        <w:rPr>
          <w:rFonts w:ascii="Times New Roman" w:hAnsi="Times New Roman" w:cs="Times New Roman"/>
          <w:sz w:val="28"/>
          <w:szCs w:val="28"/>
          <w:lang w:val="en-US"/>
        </w:rPr>
        <w:t>As for the working progress- It went smoothly, without major problems. Even though we had some disagreements during our work regarding colors and style, we knew what we were trying to do in the long run</w:t>
      </w:r>
      <w:r w:rsidR="008D67C1">
        <w:rPr>
          <w:rFonts w:ascii="Times New Roman" w:hAnsi="Times New Roman" w:cs="Times New Roman"/>
          <w:sz w:val="28"/>
          <w:szCs w:val="28"/>
          <w:lang w:val="en-US"/>
        </w:rPr>
        <w:t>, and accomplished it.</w:t>
      </w:r>
      <w:r w:rsidR="002D1838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14F151FA" w14:textId="5B1DA03E" w:rsidR="00EC3D1E" w:rsidRPr="00084936" w:rsidRDefault="00EC3D1E" w:rsidP="00EC3D1E">
      <w:pPr>
        <w:pStyle w:val="Heading1"/>
        <w:numPr>
          <w:ilvl w:val="0"/>
          <w:numId w:val="38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084936">
        <w:rPr>
          <w:rFonts w:ascii="Times New Roman" w:hAnsi="Times New Roman" w:cs="Times New Roman"/>
          <w:color w:val="0070C0"/>
          <w:sz w:val="32"/>
          <w:szCs w:val="32"/>
          <w:lang w:val="en-US"/>
        </w:rPr>
        <w:t>CONCLUSION</w:t>
      </w:r>
    </w:p>
    <w:p w14:paraId="79B12E39" w14:textId="6298BB0E" w:rsidR="002D1838" w:rsidRPr="00755C96" w:rsidRDefault="00540DE3" w:rsidP="000D160A">
      <w:pPr>
        <w:ind w:left="720"/>
        <w:rPr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 the end, we clearly knew, if we had more time, we would have done much more and better.</w:t>
      </w:r>
      <w:r w:rsidR="00084936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>. We learned a lot about new technologies and instruments</w:t>
      </w:r>
      <w:r w:rsidR="00B778A2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especially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Unity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C#, general design and </w:t>
      </w:r>
      <w:r w:rsidR="00FC25BC">
        <w:rPr>
          <w:rFonts w:ascii="Times New Roman" w:hAnsi="Times New Roman" w:cs="Times New Roman"/>
          <w:sz w:val="28"/>
          <w:szCs w:val="28"/>
          <w:lang w:val="en-US"/>
        </w:rPr>
        <w:t>writing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FB11E5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The work journey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was quite enjoyable</w:t>
      </w:r>
      <w:r>
        <w:rPr>
          <w:rFonts w:ascii="Times New Roman" w:hAnsi="Times New Roman" w:cs="Times New Roman"/>
          <w:sz w:val="28"/>
          <w:szCs w:val="28"/>
          <w:lang w:val="en-US"/>
        </w:rPr>
        <w:t>, yet under pressure,</w:t>
      </w:r>
      <w:r w:rsidR="00EC3D1E" w:rsidRPr="00755C96">
        <w:rPr>
          <w:rFonts w:ascii="Times New Roman" w:hAnsi="Times New Roman" w:cs="Times New Roman"/>
          <w:sz w:val="28"/>
          <w:szCs w:val="28"/>
          <w:lang w:val="en-US"/>
        </w:rPr>
        <w:t xml:space="preserve"> and we also learned a lot about teamwork</w:t>
      </w:r>
      <w:r w:rsidR="00993760" w:rsidRPr="00755C96">
        <w:rPr>
          <w:rFonts w:ascii="Times New Roman" w:hAnsi="Times New Roman" w:cs="Times New Roman"/>
          <w:sz w:val="28"/>
          <w:szCs w:val="28"/>
          <w:lang w:val="en-US"/>
        </w:rPr>
        <w:t>, time and repository management</w:t>
      </w:r>
      <w:r w:rsidR="00EC3D1E" w:rsidRPr="00755C96">
        <w:rPr>
          <w:sz w:val="28"/>
          <w:szCs w:val="28"/>
          <w:lang w:val="en-US"/>
        </w:rPr>
        <w:t>.</w:t>
      </w:r>
    </w:p>
    <w:sectPr w:rsidR="002D1838" w:rsidRPr="00755C96" w:rsidSect="00A047D1">
      <w:footerReference w:type="default" r:id="rId22"/>
      <w:pgSz w:w="12240" w:h="15840"/>
      <w:pgMar w:top="1440" w:right="1080" w:bottom="144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C3384D" w14:textId="77777777" w:rsidR="00806339" w:rsidRDefault="00806339">
      <w:pPr>
        <w:spacing w:after="0" w:line="240" w:lineRule="auto"/>
      </w:pPr>
      <w:r>
        <w:separator/>
      </w:r>
    </w:p>
  </w:endnote>
  <w:endnote w:type="continuationSeparator" w:id="0">
    <w:p w14:paraId="6124D79E" w14:textId="77777777" w:rsidR="00806339" w:rsidRDefault="008063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HYGothic-Extra">
    <w:panose1 w:val="00000000000000000000"/>
    <w:charset w:val="81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Condensed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FFC1F5" w14:textId="77777777" w:rsidR="000F4EF2" w:rsidRDefault="00FE5B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2342E790" wp14:editId="58BA31E3">
              <wp:simplePos x="0" y="0"/>
              <wp:positionH relativeFrom="margin">
                <wp:align>center</wp:align>
              </wp:positionH>
              <wp:positionV relativeFrom="bottomMargin">
                <wp:align>top</wp:align>
              </wp:positionV>
              <wp:extent cx="6400800" cy="160655"/>
              <wp:effectExtent l="0" t="0" r="0" b="0"/>
              <wp:wrapNone/>
              <wp:docPr id="11" name="Текстово поле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00800" cy="1606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9598E79" w14:textId="77777777" w:rsidR="000F4EF2" w:rsidRDefault="000F4EF2">
                          <w:pPr>
                            <w:pStyle w:val="NoSpacing"/>
                          </w:pP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shapetype w14:anchorId="2342E790" id="_x0000_t202" coordsize="21600,21600" o:spt="202" path="m,l,21600r21600,l21600,xe">
              <v:stroke joinstyle="miter"/>
              <v:path gradientshapeok="t" o:connecttype="rect"/>
            </v:shapetype>
            <v:shape id="Текстово поле 5" o:spid="_x0000_s1028" type="#_x0000_t202" style="position:absolute;margin-left:0;margin-top:0;width:7in;height:12.65pt;z-index:251667456;visibility:visible;mso-wrap-style:square;mso-width-percent:1000;mso-height-percent:0;mso-wrap-distance-left:9pt;mso-wrap-distance-top:0;mso-wrap-distance-right:9pt;mso-wrap-distance-bottom:0;mso-position-horizontal:center;mso-position-horizontal-relative:margin;mso-position-vertical:top;mso-position-vertical-relative:bottom-margin-area;mso-width-percent:1000;mso-height-percent:0;mso-width-relative:margin;mso-height-relative:bottom-margin-area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" filled="f" stroked="f">
              <v:textbox style="mso-fit-shape-to-text:t" inset=",0,,0">
                <w:txbxContent>
                  <w:p w14:paraId="59598E79" w14:textId="77777777" w:rsidR="000F4EF2" w:rsidRDefault="000F4EF2">
                    <w:pPr>
                      <w:pStyle w:val="NoSpacing"/>
                    </w:pP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A18C29A" wp14:editId="22EE98CA">
              <wp:simplePos x="0" y="0"/>
              <mc:AlternateContent>
                <mc:Choice Requires="wp14">
                  <wp:positionH relativeFrom="margin">
                    <wp14:pctPosHOffset>95500</wp14:pctPosHOffset>
                  </wp:positionH>
                </mc:Choice>
                <mc:Fallback>
                  <wp:positionH relativeFrom="page">
                    <wp:posOffset>6798310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94000</wp14:pctPosVOffset>
                  </wp:positionV>
                </mc:Choice>
                <mc:Fallback>
                  <wp:positionV relativeFrom="page">
                    <wp:posOffset>8649970</wp:posOffset>
                  </wp:positionV>
                </mc:Fallback>
              </mc:AlternateContent>
              <wp:extent cx="457200" cy="685800"/>
              <wp:effectExtent l="0" t="0" r="0" b="0"/>
              <wp:wrapNone/>
              <wp:docPr id="12" name="Текстово поле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72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2E5848" w14:textId="77777777" w:rsidR="000F4EF2" w:rsidRDefault="00FE5B21">
                          <w:pPr>
                            <w:jc w:val="right"/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</w:pP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instrText>PAGE  \* Arabic  \* MERGEFORMAT</w:instrTex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separate"/>
                          </w:r>
                          <w:r w:rsidR="001117A8">
                            <w:rPr>
                              <w:b/>
                              <w:bCs/>
                              <w:noProof/>
                              <w:color w:val="000000" w:themeColor="text1"/>
                              <w:sz w:val="44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color w:val="000000" w:themeColor="text1"/>
                              <w:sz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A18C29A" id="Текстово поле 6" o:spid="_x0000_s1029" type="#_x0000_t202" style="position:absolute;margin-left:0;margin-top:0;width:36pt;height:54pt;z-index:251668480;visibility:visible;mso-wrap-style:square;mso-width-percent:0;mso-height-percent:0;mso-left-percent:955;mso-top-percent:940;mso-wrap-distance-left:9pt;mso-wrap-distance-top:0;mso-wrap-distance-right:9pt;mso-wrap-distance-bottom:0;mso-position-horizontal-relative:margin;mso-position-vertical-relative:margin;mso-width-percent:0;mso-height-percent:0;mso-left-percent:955;mso-top-percent:94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" filled="f" stroked="f">
              <v:textbox style="layout-flow:vertical">
                <w:txbxContent>
                  <w:p w14:paraId="452E5848" w14:textId="77777777" w:rsidR="000F4EF2" w:rsidRDefault="00FE5B21">
                    <w:pPr>
                      <w:jc w:val="right"/>
                      <w:rPr>
                        <w:b/>
                        <w:bCs/>
                        <w:color w:val="000000" w:themeColor="text1"/>
                        <w:sz w:val="44"/>
                      </w:rPr>
                    </w:pP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begin"/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instrText>PAGE  \* Arabic  \* MERGEFORMAT</w:instrTex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separate"/>
                    </w:r>
                    <w:r w:rsidR="001117A8">
                      <w:rPr>
                        <w:b/>
                        <w:bCs/>
                        <w:noProof/>
                        <w:color w:val="000000" w:themeColor="text1"/>
                        <w:sz w:val="44"/>
                      </w:rPr>
                      <w:t>2</w:t>
                    </w:r>
                    <w:r>
                      <w:rPr>
                        <w:b/>
                        <w:bCs/>
                        <w:color w:val="000000" w:themeColor="text1"/>
                        <w:sz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6684730" wp14:editId="597FD30E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48475" cy="9114790"/>
              <wp:effectExtent l="0" t="0" r="635" b="6350"/>
              <wp:wrapNone/>
              <wp:docPr id="13" name="Правоъгълник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48475" cy="911479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tx1">
                            <a:lumMod val="10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w14:anchorId="03F8CE23" id="Правоъгълник 4" o:spid="_x0000_s1026" style="position:absolute;margin-left:0;margin-top:0;width:539.25pt;height:717.7pt;z-index:251664384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" filled="f" strokecolor="black [3213]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D09907" wp14:editId="388B6C52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708660</wp:posOffset>
                  </wp:positionV>
                </mc:Fallback>
              </mc:AlternateContent>
              <wp:extent cx="128270" cy="6297930"/>
              <wp:effectExtent l="0" t="0" r="0" b="0"/>
              <wp:wrapNone/>
              <wp:docPr id="15" name="Правоъгълник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w14:anchorId="31FCF229" id="Правоъгълник 8" o:spid="_x0000_s1026" style="position:absolute;margin-left:0;margin-top:0;width:10.1pt;height:495.9pt;z-index:251665408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7C76A44" wp14:editId="1844A2CC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6675120</wp:posOffset>
                  </wp:positionV>
                </mc:Fallback>
              </mc:AlternateContent>
              <wp:extent cx="128270" cy="2823210"/>
              <wp:effectExtent l="0" t="0" r="0" b="0"/>
              <wp:wrapNone/>
              <wp:docPr id="17" name="Правоъгълник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w14:anchorId="3C444E6C" id="Правоъгълник 9" o:spid="_x0000_s1026" style="position:absolute;margin-left:0;margin-top:0;width:10.1pt;height:222.3pt;z-index:251666432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" fillcolor="#505046 [3215]" stroked="f"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12CAF" w14:textId="77777777" w:rsidR="00806339" w:rsidRDefault="00806339">
      <w:pPr>
        <w:spacing w:after="0" w:line="240" w:lineRule="auto"/>
      </w:pPr>
      <w:r>
        <w:separator/>
      </w:r>
    </w:p>
  </w:footnote>
  <w:footnote w:type="continuationSeparator" w:id="0">
    <w:p w14:paraId="03689302" w14:textId="77777777" w:rsidR="00806339" w:rsidRDefault="008063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35B2"/>
    <w:multiLevelType w:val="hybridMultilevel"/>
    <w:tmpl w:val="5502A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CB14EE"/>
    <w:multiLevelType w:val="hybridMultilevel"/>
    <w:tmpl w:val="40D22C44"/>
    <w:lvl w:ilvl="0" w:tplc="123E1C5C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0E2034D"/>
    <w:multiLevelType w:val="hybridMultilevel"/>
    <w:tmpl w:val="86F62894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1B11AA0"/>
    <w:multiLevelType w:val="hybridMultilevel"/>
    <w:tmpl w:val="623A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160E9D"/>
    <w:multiLevelType w:val="hybridMultilevel"/>
    <w:tmpl w:val="C5FE2D58"/>
    <w:lvl w:ilvl="0" w:tplc="07E8985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606FE"/>
    <w:multiLevelType w:val="hybridMultilevel"/>
    <w:tmpl w:val="BA04C94A"/>
    <w:lvl w:ilvl="0" w:tplc="04090001">
      <w:start w:val="1"/>
      <w:numFmt w:val="bullet"/>
      <w:lvlText w:val=""/>
      <w:lvlJc w:val="left"/>
      <w:pPr>
        <w:ind w:left="26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0" w:hanging="360"/>
      </w:pPr>
      <w:rPr>
        <w:rFonts w:ascii="Wingdings" w:hAnsi="Wingdings" w:hint="default"/>
      </w:rPr>
    </w:lvl>
  </w:abstractNum>
  <w:abstractNum w:abstractNumId="6" w15:restartNumberingAfterBreak="0">
    <w:nsid w:val="0BA6228B"/>
    <w:multiLevelType w:val="hybridMultilevel"/>
    <w:tmpl w:val="B636E4C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0C194E37"/>
    <w:multiLevelType w:val="hybridMultilevel"/>
    <w:tmpl w:val="B2C001A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9B4C78"/>
    <w:multiLevelType w:val="hybridMultilevel"/>
    <w:tmpl w:val="AFC6E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63322E"/>
    <w:multiLevelType w:val="hybridMultilevel"/>
    <w:tmpl w:val="BBC62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5F7487"/>
    <w:multiLevelType w:val="hybridMultilevel"/>
    <w:tmpl w:val="8C38B75C"/>
    <w:lvl w:ilvl="0" w:tplc="123E1C5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0FCA625B"/>
    <w:multiLevelType w:val="hybridMultilevel"/>
    <w:tmpl w:val="06BA693C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2" w15:restartNumberingAfterBreak="0">
    <w:nsid w:val="108866AF"/>
    <w:multiLevelType w:val="hybridMultilevel"/>
    <w:tmpl w:val="DD9E8DB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14539BB"/>
    <w:multiLevelType w:val="hybridMultilevel"/>
    <w:tmpl w:val="11B49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4FC4E33"/>
    <w:multiLevelType w:val="hybridMultilevel"/>
    <w:tmpl w:val="F4B0C054"/>
    <w:lvl w:ilvl="0" w:tplc="04020005">
      <w:start w:val="1"/>
      <w:numFmt w:val="bullet"/>
      <w:pStyle w:val="TOC3"/>
      <w:lvlText w:val="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0" w:hanging="360"/>
      </w:pPr>
      <w:rPr>
        <w:rFonts w:ascii="Wingdings" w:hAnsi="Wingdings" w:hint="default"/>
      </w:rPr>
    </w:lvl>
  </w:abstractNum>
  <w:abstractNum w:abstractNumId="15" w15:restartNumberingAfterBreak="0">
    <w:nsid w:val="1CBD321E"/>
    <w:multiLevelType w:val="hybridMultilevel"/>
    <w:tmpl w:val="B202AB28"/>
    <w:lvl w:ilvl="0" w:tplc="123E1C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5A59F5"/>
    <w:multiLevelType w:val="hybridMultilevel"/>
    <w:tmpl w:val="C57A4E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7116295"/>
    <w:multiLevelType w:val="hybridMultilevel"/>
    <w:tmpl w:val="89EA49F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275D62D0"/>
    <w:multiLevelType w:val="hybridMultilevel"/>
    <w:tmpl w:val="293AF574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19" w15:restartNumberingAfterBreak="0">
    <w:nsid w:val="28021DBE"/>
    <w:multiLevelType w:val="hybridMultilevel"/>
    <w:tmpl w:val="4EF8EE64"/>
    <w:lvl w:ilvl="0" w:tplc="04090001">
      <w:start w:val="1"/>
      <w:numFmt w:val="bullet"/>
      <w:lvlText w:val=""/>
      <w:lvlJc w:val="left"/>
      <w:pPr>
        <w:ind w:left="23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70" w:hanging="360"/>
      </w:pPr>
      <w:rPr>
        <w:rFonts w:ascii="Wingdings" w:hAnsi="Wingdings" w:hint="default"/>
      </w:rPr>
    </w:lvl>
  </w:abstractNum>
  <w:abstractNum w:abstractNumId="20" w15:restartNumberingAfterBreak="0">
    <w:nsid w:val="2A442692"/>
    <w:multiLevelType w:val="hybridMultilevel"/>
    <w:tmpl w:val="C530462E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21" w15:restartNumberingAfterBreak="0">
    <w:nsid w:val="2DFF4ED3"/>
    <w:multiLevelType w:val="hybridMultilevel"/>
    <w:tmpl w:val="CA1070B8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2" w15:restartNumberingAfterBreak="0">
    <w:nsid w:val="2F093928"/>
    <w:multiLevelType w:val="hybridMultilevel"/>
    <w:tmpl w:val="5A586A26"/>
    <w:lvl w:ilvl="0" w:tplc="0402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F505F33"/>
    <w:multiLevelType w:val="hybridMultilevel"/>
    <w:tmpl w:val="02803B1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32256BFC"/>
    <w:multiLevelType w:val="hybridMultilevel"/>
    <w:tmpl w:val="FEE89460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25" w15:restartNumberingAfterBreak="0">
    <w:nsid w:val="36616268"/>
    <w:multiLevelType w:val="hybridMultilevel"/>
    <w:tmpl w:val="F66AC760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7796011"/>
    <w:multiLevelType w:val="hybridMultilevel"/>
    <w:tmpl w:val="4C860032"/>
    <w:lvl w:ilvl="0" w:tplc="2264E01E">
      <w:start w:val="1"/>
      <w:numFmt w:val="decimal"/>
      <w:lvlText w:val="%1."/>
      <w:lvlJc w:val="left"/>
      <w:pPr>
        <w:ind w:left="810" w:hanging="360"/>
      </w:pPr>
      <w:rPr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7" w15:restartNumberingAfterBreak="0">
    <w:nsid w:val="39CF0012"/>
    <w:multiLevelType w:val="hybridMultilevel"/>
    <w:tmpl w:val="E25A251A"/>
    <w:lvl w:ilvl="0" w:tplc="04020001">
      <w:start w:val="1"/>
      <w:numFmt w:val="bullet"/>
      <w:lvlText w:val=""/>
      <w:lvlJc w:val="left"/>
      <w:pPr>
        <w:ind w:left="159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1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3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5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7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9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1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3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50" w:hanging="360"/>
      </w:pPr>
      <w:rPr>
        <w:rFonts w:ascii="Wingdings" w:hAnsi="Wingdings" w:hint="default"/>
      </w:rPr>
    </w:lvl>
  </w:abstractNum>
  <w:abstractNum w:abstractNumId="28" w15:restartNumberingAfterBreak="0">
    <w:nsid w:val="39F06994"/>
    <w:multiLevelType w:val="hybridMultilevel"/>
    <w:tmpl w:val="5D4A7D44"/>
    <w:lvl w:ilvl="0" w:tplc="123E1C5C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4290498C"/>
    <w:multiLevelType w:val="hybridMultilevel"/>
    <w:tmpl w:val="7F36BC64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6B42CC7"/>
    <w:multiLevelType w:val="hybridMultilevel"/>
    <w:tmpl w:val="2AD47058"/>
    <w:lvl w:ilvl="0" w:tplc="0402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1" w15:restartNumberingAfterBreak="0">
    <w:nsid w:val="46F31740"/>
    <w:multiLevelType w:val="hybridMultilevel"/>
    <w:tmpl w:val="4CCEFC28"/>
    <w:lvl w:ilvl="0" w:tplc="112C1B2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870D34C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A4187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BEFB00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C844E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7AA503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716C9FC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2DE8C88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800C4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 w15:restartNumberingAfterBreak="0">
    <w:nsid w:val="4A7B160A"/>
    <w:multiLevelType w:val="hybridMultilevel"/>
    <w:tmpl w:val="490EEB40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33" w15:restartNumberingAfterBreak="0">
    <w:nsid w:val="4B84442E"/>
    <w:multiLevelType w:val="hybridMultilevel"/>
    <w:tmpl w:val="CFF8D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F0F37A2"/>
    <w:multiLevelType w:val="hybridMultilevel"/>
    <w:tmpl w:val="DC9CEBD2"/>
    <w:lvl w:ilvl="0" w:tplc="0402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35" w15:restartNumberingAfterBreak="0">
    <w:nsid w:val="4F140B0D"/>
    <w:multiLevelType w:val="multilevel"/>
    <w:tmpl w:val="A9E2B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30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5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7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36" w15:restartNumberingAfterBreak="0">
    <w:nsid w:val="4F4B45D6"/>
    <w:multiLevelType w:val="hybridMultilevel"/>
    <w:tmpl w:val="0C685BAA"/>
    <w:lvl w:ilvl="0" w:tplc="45B0C52E">
      <w:start w:val="4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2455E20"/>
    <w:multiLevelType w:val="hybridMultilevel"/>
    <w:tmpl w:val="59E4D44A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A43117"/>
    <w:multiLevelType w:val="hybridMultilevel"/>
    <w:tmpl w:val="9F82DD2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E0D6C18"/>
    <w:multiLevelType w:val="hybridMultilevel"/>
    <w:tmpl w:val="2AECEA48"/>
    <w:lvl w:ilvl="0" w:tplc="0402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40" w15:restartNumberingAfterBreak="0">
    <w:nsid w:val="5E9B191D"/>
    <w:multiLevelType w:val="hybridMultilevel"/>
    <w:tmpl w:val="370C356C"/>
    <w:lvl w:ilvl="0" w:tplc="7E7492C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2871972"/>
    <w:multiLevelType w:val="hybridMultilevel"/>
    <w:tmpl w:val="CE8686E0"/>
    <w:lvl w:ilvl="0" w:tplc="7E7492C2">
      <w:start w:val="1"/>
      <w:numFmt w:val="decimal"/>
      <w:lvlText w:val="%1."/>
      <w:lvlJc w:val="left"/>
      <w:pPr>
        <w:ind w:left="1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2" w15:restartNumberingAfterBreak="0">
    <w:nsid w:val="69704E46"/>
    <w:multiLevelType w:val="hybridMultilevel"/>
    <w:tmpl w:val="4FFA9FD0"/>
    <w:lvl w:ilvl="0" w:tplc="0402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43" w15:restartNumberingAfterBreak="0">
    <w:nsid w:val="6ABD3413"/>
    <w:multiLevelType w:val="hybridMultilevel"/>
    <w:tmpl w:val="13E8EC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4" w15:restartNumberingAfterBreak="0">
    <w:nsid w:val="6C792D98"/>
    <w:multiLevelType w:val="hybridMultilevel"/>
    <w:tmpl w:val="BC3005C8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5" w15:restartNumberingAfterBreak="0">
    <w:nsid w:val="77D33521"/>
    <w:multiLevelType w:val="hybridMultilevel"/>
    <w:tmpl w:val="E52A42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6" w15:restartNumberingAfterBreak="0">
    <w:nsid w:val="786E6102"/>
    <w:multiLevelType w:val="hybridMultilevel"/>
    <w:tmpl w:val="8D964C0E"/>
    <w:lvl w:ilvl="0" w:tplc="040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47" w15:restartNumberingAfterBreak="0">
    <w:nsid w:val="78744FA3"/>
    <w:multiLevelType w:val="hybridMultilevel"/>
    <w:tmpl w:val="C3169FF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8" w15:restartNumberingAfterBreak="0">
    <w:nsid w:val="7D5E46DD"/>
    <w:multiLevelType w:val="hybridMultilevel"/>
    <w:tmpl w:val="5F28F006"/>
    <w:lvl w:ilvl="0" w:tplc="04090001">
      <w:start w:val="1"/>
      <w:numFmt w:val="bullet"/>
      <w:lvlText w:val=""/>
      <w:lvlJc w:val="left"/>
      <w:pPr>
        <w:ind w:left="19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1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10" w:hanging="360"/>
      </w:pPr>
      <w:rPr>
        <w:rFonts w:ascii="Wingdings" w:hAnsi="Wingdings" w:hint="default"/>
      </w:rPr>
    </w:lvl>
  </w:abstractNum>
  <w:abstractNum w:abstractNumId="49" w15:restartNumberingAfterBreak="0">
    <w:nsid w:val="7FF24527"/>
    <w:multiLevelType w:val="hybridMultilevel"/>
    <w:tmpl w:val="3D566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506483">
    <w:abstractNumId w:val="12"/>
  </w:num>
  <w:num w:numId="2" w16cid:durableId="1837645789">
    <w:abstractNumId w:val="35"/>
  </w:num>
  <w:num w:numId="3" w16cid:durableId="2067560581">
    <w:abstractNumId w:val="0"/>
  </w:num>
  <w:num w:numId="4" w16cid:durableId="1285816637">
    <w:abstractNumId w:val="24"/>
  </w:num>
  <w:num w:numId="5" w16cid:durableId="1659528751">
    <w:abstractNumId w:val="32"/>
  </w:num>
  <w:num w:numId="6" w16cid:durableId="1594975861">
    <w:abstractNumId w:val="48"/>
  </w:num>
  <w:num w:numId="7" w16cid:durableId="1714495681">
    <w:abstractNumId w:val="47"/>
  </w:num>
  <w:num w:numId="8" w16cid:durableId="1429350134">
    <w:abstractNumId w:val="5"/>
  </w:num>
  <w:num w:numId="9" w16cid:durableId="149518549">
    <w:abstractNumId w:val="19"/>
  </w:num>
  <w:num w:numId="10" w16cid:durableId="1689871048">
    <w:abstractNumId w:val="17"/>
  </w:num>
  <w:num w:numId="11" w16cid:durableId="1586037771">
    <w:abstractNumId w:val="43"/>
  </w:num>
  <w:num w:numId="12" w16cid:durableId="859078241">
    <w:abstractNumId w:val="6"/>
  </w:num>
  <w:num w:numId="13" w16cid:durableId="570584274">
    <w:abstractNumId w:val="23"/>
  </w:num>
  <w:num w:numId="14" w16cid:durableId="891962401">
    <w:abstractNumId w:val="8"/>
  </w:num>
  <w:num w:numId="15" w16cid:durableId="1130708587">
    <w:abstractNumId w:val="11"/>
  </w:num>
  <w:num w:numId="16" w16cid:durableId="558055613">
    <w:abstractNumId w:val="13"/>
  </w:num>
  <w:num w:numId="17" w16cid:durableId="892735782">
    <w:abstractNumId w:val="45"/>
  </w:num>
  <w:num w:numId="18" w16cid:durableId="1213149779">
    <w:abstractNumId w:val="46"/>
  </w:num>
  <w:num w:numId="19" w16cid:durableId="796265456">
    <w:abstractNumId w:val="20"/>
  </w:num>
  <w:num w:numId="20" w16cid:durableId="994145114">
    <w:abstractNumId w:val="18"/>
  </w:num>
  <w:num w:numId="21" w16cid:durableId="1722364398">
    <w:abstractNumId w:val="44"/>
  </w:num>
  <w:num w:numId="22" w16cid:durableId="124466291">
    <w:abstractNumId w:val="4"/>
  </w:num>
  <w:num w:numId="23" w16cid:durableId="1887180608">
    <w:abstractNumId w:val="9"/>
  </w:num>
  <w:num w:numId="24" w16cid:durableId="2027291674">
    <w:abstractNumId w:val="3"/>
  </w:num>
  <w:num w:numId="25" w16cid:durableId="381827677">
    <w:abstractNumId w:val="33"/>
  </w:num>
  <w:num w:numId="26" w16cid:durableId="2040857579">
    <w:abstractNumId w:val="31"/>
  </w:num>
  <w:num w:numId="27" w16cid:durableId="624315753">
    <w:abstractNumId w:val="49"/>
  </w:num>
  <w:num w:numId="28" w16cid:durableId="598294133">
    <w:abstractNumId w:val="37"/>
  </w:num>
  <w:num w:numId="29" w16cid:durableId="2055079964">
    <w:abstractNumId w:val="26"/>
  </w:num>
  <w:num w:numId="30" w16cid:durableId="2062166331">
    <w:abstractNumId w:val="10"/>
  </w:num>
  <w:num w:numId="31" w16cid:durableId="866914104">
    <w:abstractNumId w:val="21"/>
  </w:num>
  <w:num w:numId="32" w16cid:durableId="595752740">
    <w:abstractNumId w:val="38"/>
  </w:num>
  <w:num w:numId="33" w16cid:durableId="1975066213">
    <w:abstractNumId w:val="40"/>
  </w:num>
  <w:num w:numId="34" w16cid:durableId="1107387575">
    <w:abstractNumId w:val="29"/>
  </w:num>
  <w:num w:numId="35" w16cid:durableId="1126242408">
    <w:abstractNumId w:val="41"/>
  </w:num>
  <w:num w:numId="36" w16cid:durableId="1133671064">
    <w:abstractNumId w:val="25"/>
  </w:num>
  <w:num w:numId="37" w16cid:durableId="574166596">
    <w:abstractNumId w:val="14"/>
  </w:num>
  <w:num w:numId="38" w16cid:durableId="1914268611">
    <w:abstractNumId w:val="36"/>
  </w:num>
  <w:num w:numId="39" w16cid:durableId="1333530247">
    <w:abstractNumId w:val="22"/>
  </w:num>
  <w:num w:numId="40" w16cid:durableId="1437671143">
    <w:abstractNumId w:val="30"/>
  </w:num>
  <w:num w:numId="41" w16cid:durableId="1977684713">
    <w:abstractNumId w:val="7"/>
  </w:num>
  <w:num w:numId="42" w16cid:durableId="641229656">
    <w:abstractNumId w:val="42"/>
  </w:num>
  <w:num w:numId="43" w16cid:durableId="2135250059">
    <w:abstractNumId w:val="34"/>
  </w:num>
  <w:num w:numId="44" w16cid:durableId="322662078">
    <w:abstractNumId w:val="27"/>
  </w:num>
  <w:num w:numId="45" w16cid:durableId="1437871282">
    <w:abstractNumId w:val="39"/>
  </w:num>
  <w:num w:numId="46" w16cid:durableId="1086852100">
    <w:abstractNumId w:val="16"/>
  </w:num>
  <w:num w:numId="47" w16cid:durableId="384767097">
    <w:abstractNumId w:val="15"/>
  </w:num>
  <w:num w:numId="48" w16cid:durableId="1326517389">
    <w:abstractNumId w:val="28"/>
  </w:num>
  <w:num w:numId="49" w16cid:durableId="849564116">
    <w:abstractNumId w:val="1"/>
  </w:num>
  <w:num w:numId="50" w16cid:durableId="709340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oofState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66F"/>
    <w:rsid w:val="00017CC8"/>
    <w:rsid w:val="00031AA5"/>
    <w:rsid w:val="00070732"/>
    <w:rsid w:val="0007327F"/>
    <w:rsid w:val="00084936"/>
    <w:rsid w:val="00093BA0"/>
    <w:rsid w:val="000947E1"/>
    <w:rsid w:val="000B1366"/>
    <w:rsid w:val="000B571B"/>
    <w:rsid w:val="000B701B"/>
    <w:rsid w:val="000D160A"/>
    <w:rsid w:val="000D4786"/>
    <w:rsid w:val="000F4EF2"/>
    <w:rsid w:val="00103C73"/>
    <w:rsid w:val="001117A8"/>
    <w:rsid w:val="00125282"/>
    <w:rsid w:val="00132F7A"/>
    <w:rsid w:val="001808BA"/>
    <w:rsid w:val="001C0287"/>
    <w:rsid w:val="001C3EB5"/>
    <w:rsid w:val="001F61A9"/>
    <w:rsid w:val="00203899"/>
    <w:rsid w:val="0020457C"/>
    <w:rsid w:val="002069C9"/>
    <w:rsid w:val="002136A5"/>
    <w:rsid w:val="00220823"/>
    <w:rsid w:val="0023389A"/>
    <w:rsid w:val="00246D13"/>
    <w:rsid w:val="0027237E"/>
    <w:rsid w:val="002905C5"/>
    <w:rsid w:val="00291445"/>
    <w:rsid w:val="00293FE2"/>
    <w:rsid w:val="00297269"/>
    <w:rsid w:val="002A15AC"/>
    <w:rsid w:val="002C42FE"/>
    <w:rsid w:val="002C4D76"/>
    <w:rsid w:val="002D0843"/>
    <w:rsid w:val="002D1838"/>
    <w:rsid w:val="002E2657"/>
    <w:rsid w:val="002E5C5A"/>
    <w:rsid w:val="002E6605"/>
    <w:rsid w:val="00304B5B"/>
    <w:rsid w:val="0033381F"/>
    <w:rsid w:val="00352F6C"/>
    <w:rsid w:val="0036658F"/>
    <w:rsid w:val="003805E1"/>
    <w:rsid w:val="00393F24"/>
    <w:rsid w:val="003B09FD"/>
    <w:rsid w:val="003B68C2"/>
    <w:rsid w:val="003C30E0"/>
    <w:rsid w:val="003E24E9"/>
    <w:rsid w:val="003E3D20"/>
    <w:rsid w:val="003F60B6"/>
    <w:rsid w:val="0040715A"/>
    <w:rsid w:val="0041024E"/>
    <w:rsid w:val="00417A06"/>
    <w:rsid w:val="00423BA8"/>
    <w:rsid w:val="00460BE6"/>
    <w:rsid w:val="004651BB"/>
    <w:rsid w:val="004716C0"/>
    <w:rsid w:val="004969BD"/>
    <w:rsid w:val="004B259E"/>
    <w:rsid w:val="004C48A4"/>
    <w:rsid w:val="004E3936"/>
    <w:rsid w:val="004F7E53"/>
    <w:rsid w:val="00507413"/>
    <w:rsid w:val="00511387"/>
    <w:rsid w:val="005162A4"/>
    <w:rsid w:val="005378A4"/>
    <w:rsid w:val="00540DE3"/>
    <w:rsid w:val="00544AB1"/>
    <w:rsid w:val="00552B03"/>
    <w:rsid w:val="00575AAE"/>
    <w:rsid w:val="00587BD2"/>
    <w:rsid w:val="005905C7"/>
    <w:rsid w:val="005A6209"/>
    <w:rsid w:val="005A700F"/>
    <w:rsid w:val="005E4CC2"/>
    <w:rsid w:val="0061558A"/>
    <w:rsid w:val="00630446"/>
    <w:rsid w:val="00645C3D"/>
    <w:rsid w:val="006464F6"/>
    <w:rsid w:val="0066066F"/>
    <w:rsid w:val="00667A3D"/>
    <w:rsid w:val="00693443"/>
    <w:rsid w:val="006A355A"/>
    <w:rsid w:val="006A640E"/>
    <w:rsid w:val="006B6833"/>
    <w:rsid w:val="006E07DC"/>
    <w:rsid w:val="00710A9E"/>
    <w:rsid w:val="00711151"/>
    <w:rsid w:val="007205CE"/>
    <w:rsid w:val="0072218A"/>
    <w:rsid w:val="00726B74"/>
    <w:rsid w:val="007270BF"/>
    <w:rsid w:val="00733FE6"/>
    <w:rsid w:val="00755C96"/>
    <w:rsid w:val="00772792"/>
    <w:rsid w:val="00786D59"/>
    <w:rsid w:val="00795A63"/>
    <w:rsid w:val="007A40DB"/>
    <w:rsid w:val="007E6627"/>
    <w:rsid w:val="007F6E4B"/>
    <w:rsid w:val="00805BFB"/>
    <w:rsid w:val="00806339"/>
    <w:rsid w:val="0082362A"/>
    <w:rsid w:val="00823F71"/>
    <w:rsid w:val="00823FEA"/>
    <w:rsid w:val="00830259"/>
    <w:rsid w:val="008417E6"/>
    <w:rsid w:val="00841A10"/>
    <w:rsid w:val="00841CC0"/>
    <w:rsid w:val="00843C86"/>
    <w:rsid w:val="00844E5D"/>
    <w:rsid w:val="0089056F"/>
    <w:rsid w:val="00890647"/>
    <w:rsid w:val="008B6B32"/>
    <w:rsid w:val="008D67C1"/>
    <w:rsid w:val="008E4DA4"/>
    <w:rsid w:val="008E735D"/>
    <w:rsid w:val="00902C49"/>
    <w:rsid w:val="009154C3"/>
    <w:rsid w:val="0093607B"/>
    <w:rsid w:val="00954F9F"/>
    <w:rsid w:val="00981F6E"/>
    <w:rsid w:val="00993760"/>
    <w:rsid w:val="009D6BFF"/>
    <w:rsid w:val="009E3291"/>
    <w:rsid w:val="009F2F78"/>
    <w:rsid w:val="00A02893"/>
    <w:rsid w:val="00A047D1"/>
    <w:rsid w:val="00A26D68"/>
    <w:rsid w:val="00A35949"/>
    <w:rsid w:val="00A6663A"/>
    <w:rsid w:val="00A66C76"/>
    <w:rsid w:val="00A758E7"/>
    <w:rsid w:val="00A759D1"/>
    <w:rsid w:val="00A86DDE"/>
    <w:rsid w:val="00AB5FBF"/>
    <w:rsid w:val="00AD2503"/>
    <w:rsid w:val="00AD3256"/>
    <w:rsid w:val="00B023C7"/>
    <w:rsid w:val="00B20677"/>
    <w:rsid w:val="00B40357"/>
    <w:rsid w:val="00B4260C"/>
    <w:rsid w:val="00B778A2"/>
    <w:rsid w:val="00B80A36"/>
    <w:rsid w:val="00B80A51"/>
    <w:rsid w:val="00B84452"/>
    <w:rsid w:val="00B874B4"/>
    <w:rsid w:val="00B97F38"/>
    <w:rsid w:val="00BA2AC5"/>
    <w:rsid w:val="00BB237B"/>
    <w:rsid w:val="00BE07FF"/>
    <w:rsid w:val="00C01048"/>
    <w:rsid w:val="00C11A35"/>
    <w:rsid w:val="00C2052A"/>
    <w:rsid w:val="00C50668"/>
    <w:rsid w:val="00C904AC"/>
    <w:rsid w:val="00C96E5B"/>
    <w:rsid w:val="00CA1568"/>
    <w:rsid w:val="00CB2CEF"/>
    <w:rsid w:val="00CC4979"/>
    <w:rsid w:val="00CE279E"/>
    <w:rsid w:val="00CE362A"/>
    <w:rsid w:val="00D12E6C"/>
    <w:rsid w:val="00D15180"/>
    <w:rsid w:val="00D65014"/>
    <w:rsid w:val="00D75369"/>
    <w:rsid w:val="00DA66C2"/>
    <w:rsid w:val="00DB3784"/>
    <w:rsid w:val="00DE113E"/>
    <w:rsid w:val="00DE13D3"/>
    <w:rsid w:val="00DE6D87"/>
    <w:rsid w:val="00E0486D"/>
    <w:rsid w:val="00E56546"/>
    <w:rsid w:val="00E70BBF"/>
    <w:rsid w:val="00EA7063"/>
    <w:rsid w:val="00EB7CD1"/>
    <w:rsid w:val="00EC3D1E"/>
    <w:rsid w:val="00EE5BF1"/>
    <w:rsid w:val="00F03D49"/>
    <w:rsid w:val="00F132B7"/>
    <w:rsid w:val="00F270DE"/>
    <w:rsid w:val="00F343A3"/>
    <w:rsid w:val="00F35DA0"/>
    <w:rsid w:val="00F43966"/>
    <w:rsid w:val="00F45D01"/>
    <w:rsid w:val="00F5392D"/>
    <w:rsid w:val="00F57EEB"/>
    <w:rsid w:val="00F86281"/>
    <w:rsid w:val="00FB11E5"/>
    <w:rsid w:val="00FB5571"/>
    <w:rsid w:val="00FC1419"/>
    <w:rsid w:val="00FC25BC"/>
    <w:rsid w:val="00FC2706"/>
    <w:rsid w:val="00FC6E59"/>
    <w:rsid w:val="00FE5B21"/>
    <w:rsid w:val="00FE7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90964B"/>
  <w15:docId w15:val="{B8B8D563-1D86-47DA-9D1A-E1970E79C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505046" w:themeColor="text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b/>
      <w:color w:val="B43412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505046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aps/>
      <w:color w:val="E84C22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b/>
      <w:bCs/>
      <w:caps/>
      <w:color w:val="505046" w:themeColor="text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Cs/>
      <w:i/>
      <w:iCs/>
      <w:color w:val="E84C22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b/>
      <w:color w:val="B43412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b/>
      <w:iCs/>
      <w:color w:val="505046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B43412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Cs/>
      <w:caps/>
      <w:color w:val="E84C22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Cs/>
      <w:caps/>
      <w:color w:val="505046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pPr>
      <w:spacing w:line="360" w:lineRule="auto"/>
    </w:pPr>
    <w:rPr>
      <w:i/>
      <w:iCs/>
      <w:color w:val="E84C22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E84C22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5" w:color="000000" w:themeColor="text1"/>
        <w:bottom w:val="single" w:sz="18" w:space="5" w:color="505046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E84C22" w:themeColor="accen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505046" w:themeColor="text2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smallCaps/>
      <w:color w:val="FFBD47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bCs/>
      <w:caps/>
      <w:color w:val="FFBD47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/>
      <w:b/>
      <w:bCs/>
      <w:caps/>
      <w:color w:val="78230C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1">
    <w:name w:val="toc 1"/>
    <w:basedOn w:val="Normal"/>
    <w:next w:val="Normal"/>
    <w:autoRedefine/>
    <w:uiPriority w:val="39"/>
    <w:unhideWhenUsed/>
    <w:rsid w:val="0040715A"/>
    <w:pPr>
      <w:tabs>
        <w:tab w:val="left" w:pos="440"/>
        <w:tab w:val="right" w:leader="dot" w:pos="10070"/>
      </w:tabs>
      <w:spacing w:after="100"/>
    </w:pPr>
    <w:rPr>
      <w:rFonts w:asciiTheme="majorHAnsi" w:hAnsiTheme="majorHAnsi"/>
      <w:noProof/>
      <w:color w:val="E84C22" w:themeColor="accent1"/>
      <w:lang w:val="en-US"/>
    </w:rPr>
  </w:style>
  <w:style w:type="character" w:styleId="Hyperlink">
    <w:name w:val="Hyperlink"/>
    <w:basedOn w:val="DefaultParagraphFont"/>
    <w:uiPriority w:val="99"/>
    <w:unhideWhenUsed/>
    <w:rsid w:val="00830259"/>
    <w:rPr>
      <w:color w:val="CC99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97F38"/>
    <w:pPr>
      <w:spacing w:after="100"/>
      <w:ind w:left="2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E5B21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40715A"/>
    <w:pPr>
      <w:numPr>
        <w:numId w:val="37"/>
      </w:numPr>
      <w:tabs>
        <w:tab w:val="left" w:pos="880"/>
        <w:tab w:val="right" w:leader="dot" w:pos="10070"/>
      </w:tabs>
      <w:spacing w:after="100"/>
    </w:pPr>
  </w:style>
  <w:style w:type="table" w:styleId="TableGrid">
    <w:name w:val="Table Grid"/>
    <w:basedOn w:val="TableNormal"/>
    <w:uiPriority w:val="59"/>
    <w:rsid w:val="006B68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B68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BD47" w:themeFill="accent2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E4B5" w:themeFill="accent2" w:themeFillTint="66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F5392D"/>
    <w:rPr>
      <w:color w:val="666699" w:themeColor="followedHyperlink"/>
      <w:u w:val="single"/>
    </w:rPr>
  </w:style>
  <w:style w:type="table" w:styleId="LightList">
    <w:name w:val="Light List"/>
    <w:basedOn w:val="TableNormal"/>
    <w:uiPriority w:val="61"/>
    <w:rsid w:val="00BA2AC5"/>
    <w:pPr>
      <w:spacing w:after="0" w:line="240" w:lineRule="auto"/>
    </w:pPr>
    <w:rPr>
      <w:lang w:val="en-US" w:eastAsia="en-US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PlainTable1">
    <w:name w:val="Plain Table 1"/>
    <w:basedOn w:val="TableNormal"/>
    <w:uiPriority w:val="41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1">
    <w:name w:val="Grid Table 1 Light Accent 1"/>
    <w:basedOn w:val="TableNormal"/>
    <w:uiPriority w:val="46"/>
    <w:rsid w:val="00EA7063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905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9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928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34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mailto:YSSTOYANOV20@codingburgas.bg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NTivanova21@codingburgas.bg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yperlink" Target="mailto:DZGeorgiev20@codingburgas.bg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TNKompanska19@codingburgas.bg" TargetMode="External"/><Relationship Id="rId20" Type="http://schemas.openxmlformats.org/officeDocument/2006/relationships/hyperlink" Target="mailto:DKGeorgiev21@codingburgas.b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mailto:SSUzunov19@codingburgas.bg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GGGeorgiev20@codingburgas.bg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\AppData\Roaming\Microsoft\Templates\&#1054;&#1090;&#1095;&#1077;&#1090;%20(&#1084;&#1086;&#1076;&#1077;&#1083;%20&#1057;&#1098;&#1097;&#1077;&#1089;&#1090;&#1074;&#1077;&#1085;&#1080;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Essential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75E95A0F27BD47AC31300285970B0D" ma:contentTypeVersion="0" ma:contentTypeDescription="Create a new document." ma:contentTypeScope="" ma:versionID="7e03151f1457cc55ca214237851778c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afbfcf7dd94f512a0c1521b617a20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BBDFB54-E165-487E-84CA-7303CD988F7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4E0F150-DBA0-4C64-B65D-94C596BAD38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EC02564-B959-4AAA-9D39-C49DAE29D0D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103E8C-1CEA-4E5C-84EC-F2DC7E6BCD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Отчет (модел Съществени)</Template>
  <TotalTime>52</TotalTime>
  <Pages>5</Pages>
  <Words>613</Words>
  <Characters>3496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fUSION</vt:lpstr>
      <vt:lpstr>fUSION</vt:lpstr>
    </vt:vector>
  </TitlesOfParts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fUSION</dc:title>
  <dc:subject>ТЕСТ ПЛАН</dc:subject>
  <dc:creator>Yordan Stoyanov</dc:creator>
  <cp:lastModifiedBy>Йордан Стоянов</cp:lastModifiedBy>
  <cp:revision>6</cp:revision>
  <dcterms:created xsi:type="dcterms:W3CDTF">2022-06-23T05:42:00Z</dcterms:created>
  <dcterms:modified xsi:type="dcterms:W3CDTF">2022-06-26T15:53:00Z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0x010100DD75E95A0F27BD47AC31300285970B0D</vt:lpwstr>
  </property>
</Properties>
</file>